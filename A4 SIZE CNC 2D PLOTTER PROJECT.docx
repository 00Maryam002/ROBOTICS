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745923C2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CC6B25F" w14:textId="6E419574" w:rsidR="00D077E9" w:rsidRDefault="00D077E9" w:rsidP="00D70D02"/>
          <w:p w14:paraId="2DB5C9CB" w14:textId="45955E54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0CE992" wp14:editId="503DE5FD">
                      <wp:extent cx="3528695" cy="158151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581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1AD6B4" w14:textId="22456B8C" w:rsidR="005A016D" w:rsidRPr="00C07D27" w:rsidRDefault="005A016D" w:rsidP="005A016D">
                                  <w:pPr>
                                    <w:pStyle w:val="Title"/>
                                    <w:rPr>
                                      <w:rFonts w:asciiTheme="minorHAnsi" w:hAnsiTheme="minorHAnsi" w:cstheme="minorHAnsi"/>
                                      <w:rtl/>
                                      <w:lang w:bidi="fa-IR"/>
                                    </w:rPr>
                                  </w:pPr>
                                  <w:r w:rsidRPr="00C07D27">
                                    <w:rPr>
                                      <w:rFonts w:asciiTheme="minorHAnsi" w:hAnsiTheme="minorHAnsi" w:cstheme="minorHAnsi"/>
                                      <w:lang w:bidi="fa-IR"/>
                                    </w:rPr>
                                    <w:t>A4 Size CNC 2D Plotter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40CE99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" filled="f" stroked="f" strokeweight=".5pt">
                      <v:textbox>
                        <w:txbxContent>
                          <w:p w14:paraId="191AD6B4" w14:textId="22456B8C" w:rsidR="005A016D" w:rsidRPr="00C07D27" w:rsidRDefault="005A016D" w:rsidP="005A016D">
                            <w:pPr>
                              <w:pStyle w:val="Title"/>
                              <w:rPr>
                                <w:rFonts w:asciiTheme="minorHAnsi" w:hAnsiTheme="minorHAnsi" w:cstheme="minorHAnsi"/>
                                <w:rtl/>
                                <w:lang w:bidi="fa-IR"/>
                              </w:rPr>
                            </w:pPr>
                            <w:r w:rsidRPr="00C07D27">
                              <w:rPr>
                                <w:rFonts w:asciiTheme="minorHAnsi" w:hAnsiTheme="minorHAnsi" w:cstheme="minorHAnsi"/>
                                <w:lang w:bidi="fa-IR"/>
                              </w:rPr>
                              <w:t>A4 Size CNC 2D Plotter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20B3E13" w14:textId="518507AB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F2A190" wp14:editId="4B0347B7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680166B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7D848ED0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ABDC6E9" w14:textId="5331B84D" w:rsidR="00D077E9" w:rsidRDefault="00D077E9" w:rsidP="00D077E9">
            <w:pPr>
              <w:rPr>
                <w:noProof/>
              </w:rPr>
            </w:pPr>
          </w:p>
        </w:tc>
      </w:tr>
      <w:tr w:rsidR="00D077E9" w14:paraId="0FA1DD1B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2445483D548148CC83A68D57609C1927"/>
              </w:placeholder>
              <w15:appearance w15:val="hidden"/>
            </w:sdtPr>
            <w:sdtContent>
              <w:p w14:paraId="6167CE47" w14:textId="14B8296E" w:rsidR="00D077E9" w:rsidRDefault="00D077E9" w:rsidP="00D077E9">
                <w:r w:rsidRPr="00D86945">
                  <w:rPr>
                    <w:rStyle w:val="SubtitleChar"/>
                    <w:b/>
                  </w:rPr>
                  <w:fldChar w:fldCharType="begin"/>
                </w:r>
                <w:r w:rsidRPr="00D86945">
                  <w:rPr>
                    <w:rStyle w:val="SubtitleChar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/>
                  </w:rPr>
                  <w:fldChar w:fldCharType="separate"/>
                </w:r>
                <w:r w:rsidR="00C07D27" w:rsidRPr="00C07D27">
                  <w:rPr>
                    <w:rStyle w:val="SubtitleChar"/>
                    <w:b/>
                    <w:noProof/>
                  </w:rPr>
                  <w:t>May 19</w:t>
                </w:r>
                <w:r w:rsidRPr="00D86945">
                  <w:rPr>
                    <w:rStyle w:val="SubtitleChar"/>
                    <w:b/>
                  </w:rPr>
                  <w:fldChar w:fldCharType="end"/>
                </w:r>
              </w:p>
            </w:sdtContent>
          </w:sdt>
          <w:p w14:paraId="6661586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8121FA9" wp14:editId="3A5557BC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4FF4A91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3F8A373F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34764A1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sdt>
            <w:sdtPr>
              <w:rPr>
                <w:rFonts w:asciiTheme="minorHAnsi" w:eastAsiaTheme="minorEastAsia" w:hAnsiTheme="minorHAnsi" w:cstheme="minorHAnsi"/>
                <w:b/>
                <w:color w:val="082A75" w:themeColor="text2"/>
                <w:sz w:val="28"/>
                <w:szCs w:val="22"/>
              </w:rPr>
              <w:id w:val="-1740469667"/>
              <w:placeholder>
                <w:docPart w:val="EE62DE13461B43659D3B580BEF3EAFB2"/>
              </w:placeholder>
              <w15:appearance w15:val="hidden"/>
            </w:sdtPr>
            <w:sdtContent>
              <w:p w14:paraId="213E583F" w14:textId="77777777" w:rsidR="00D12F51" w:rsidRPr="004068C1" w:rsidRDefault="00D12F51" w:rsidP="00D12F51">
                <w:pPr>
                  <w:spacing w:line="276" w:lineRule="auto"/>
                  <w:rPr>
                    <w:rFonts w:asciiTheme="minorHAnsi" w:eastAsiaTheme="minorEastAsia" w:hAnsiTheme="minorHAnsi" w:cstheme="minorHAnsi"/>
                    <w:b/>
                    <w:color w:val="082A75" w:themeColor="text2"/>
                    <w:sz w:val="28"/>
                    <w:szCs w:val="22"/>
                    <w:rtl/>
                    <w:lang w:bidi="fa-IR"/>
                  </w:rPr>
                </w:pPr>
                <w:r w:rsidRPr="004068C1">
                  <w:rPr>
                    <w:rFonts w:asciiTheme="minorHAnsi" w:eastAsiaTheme="minorEastAsia" w:hAnsiTheme="minorHAnsi" w:cstheme="minorHAnsi"/>
                    <w:b/>
                    <w:color w:val="082A75" w:themeColor="text2"/>
                    <w:sz w:val="28"/>
                    <w:szCs w:val="22"/>
                    <w:rtl/>
                    <w:lang w:bidi="fa-IR"/>
                  </w:rPr>
                  <w:t>پروژه درس پردازش زبان و گفتار</w:t>
                </w:r>
              </w:p>
              <w:p w14:paraId="6FCC2FFE" w14:textId="77777777" w:rsidR="00D12F51" w:rsidRPr="004068C1" w:rsidRDefault="00000000" w:rsidP="00D12F51">
                <w:pPr>
                  <w:spacing w:line="276" w:lineRule="auto"/>
                  <w:rPr>
                    <w:rFonts w:asciiTheme="minorHAnsi" w:eastAsiaTheme="minorEastAsia" w:hAnsiTheme="minorHAnsi" w:cstheme="minorHAnsi"/>
                    <w:b/>
                    <w:color w:val="082A75" w:themeColor="text2"/>
                    <w:sz w:val="28"/>
                    <w:szCs w:val="22"/>
                    <w:lang w:bidi="fa-IR"/>
                  </w:rPr>
                </w:pPr>
              </w:p>
            </w:sdtContent>
          </w:sdt>
          <w:p w14:paraId="075A0B94" w14:textId="5DCD58D0" w:rsidR="00D12F51" w:rsidRPr="004068C1" w:rsidRDefault="00D12F51" w:rsidP="00D12F51">
            <w:pPr>
              <w:spacing w:line="276" w:lineRule="auto"/>
              <w:rPr>
                <w:rFonts w:asciiTheme="minorHAnsi" w:eastAsiaTheme="minorEastAsia" w:hAnsiTheme="minorHAnsi" w:cstheme="minorHAnsi"/>
                <w:b/>
                <w:color w:val="082A75" w:themeColor="text2"/>
                <w:sz w:val="28"/>
                <w:szCs w:val="22"/>
              </w:rPr>
            </w:pPr>
            <w:r w:rsidRPr="004068C1">
              <w:rPr>
                <w:rFonts w:asciiTheme="minorHAnsi" w:eastAsiaTheme="minorEastAsia" w:hAnsiTheme="minorHAnsi" w:cstheme="minorHAnsi"/>
                <w:b/>
                <w:color w:val="082A75" w:themeColor="text2"/>
                <w:sz w:val="28"/>
                <w:szCs w:val="22"/>
              </w:rPr>
              <w:t xml:space="preserve">Authored by: </w:t>
            </w:r>
            <w:sdt>
              <w:sdtPr>
                <w:rPr>
                  <w:rFonts w:asciiTheme="minorHAnsi" w:eastAsiaTheme="minorEastAsia" w:hAnsiTheme="minorHAnsi" w:cstheme="minorHAnsi"/>
                  <w:b/>
                  <w:color w:val="082A75" w:themeColor="text2"/>
                  <w:sz w:val="28"/>
                  <w:szCs w:val="22"/>
                </w:rPr>
                <w:alias w:val="Your Name"/>
                <w:tag w:val="Your Name"/>
                <w:id w:val="1353838403"/>
                <w:placeholder>
                  <w:docPart w:val="CEBCBBFAA5354183B9FADF8ACEE5DDA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Pr="004068C1">
                  <w:rPr>
                    <w:rFonts w:asciiTheme="minorHAnsi" w:eastAsiaTheme="minorEastAsia" w:hAnsiTheme="minorHAnsi" w:cstheme="minorHAnsi"/>
                    <w:b/>
                    <w:color w:val="082A75" w:themeColor="text2"/>
                    <w:sz w:val="28"/>
                    <w:szCs w:val="22"/>
                  </w:rPr>
                  <w:t xml:space="preserve">Maryam </w:t>
                </w:r>
                <w:proofErr w:type="spellStart"/>
                <w:r w:rsidRPr="004068C1">
                  <w:rPr>
                    <w:rFonts w:asciiTheme="minorHAnsi" w:eastAsiaTheme="minorEastAsia" w:hAnsiTheme="minorHAnsi" w:cstheme="minorHAnsi"/>
                    <w:b/>
                    <w:color w:val="082A75" w:themeColor="text2"/>
                    <w:sz w:val="28"/>
                    <w:szCs w:val="22"/>
                  </w:rPr>
                  <w:t>Madahali</w:t>
                </w:r>
                <w:proofErr w:type="spellEnd"/>
              </w:sdtContent>
            </w:sdt>
          </w:p>
          <w:p w14:paraId="7BE59B91" w14:textId="62C26ADC" w:rsidR="00D077E9" w:rsidRDefault="00D077E9" w:rsidP="00D077E9"/>
          <w:p w14:paraId="328E13FF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4FAC0284" w14:textId="650F8118" w:rsidR="00D077E9" w:rsidRDefault="00C530BF">
      <w:pPr>
        <w:spacing w:after="200"/>
      </w:pPr>
      <w:r>
        <w:rPr>
          <w:noProof/>
        </w:rPr>
        <w:drawing>
          <wp:anchor distT="0" distB="0" distL="114300" distR="114300" simplePos="0" relativeHeight="251658239" behindDoc="1" locked="0" layoutInCell="1" allowOverlap="1" wp14:anchorId="759C18BC" wp14:editId="65266750">
            <wp:simplePos x="0" y="0"/>
            <wp:positionH relativeFrom="column">
              <wp:posOffset>-946929</wp:posOffset>
            </wp:positionH>
            <wp:positionV relativeFrom="paragraph">
              <wp:posOffset>-221554</wp:posOffset>
            </wp:positionV>
            <wp:extent cx="12056110" cy="11631076"/>
            <wp:effectExtent l="0" t="0" r="254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110" cy="11631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771389C1" wp14:editId="4398B5BD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480DA9E" wp14:editId="6E4FB9C2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51D10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39649EE" wp14:editId="379EEC14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EAD43D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14E95427" w14:textId="289A7799" w:rsidR="00D077E9" w:rsidRPr="005A016D" w:rsidRDefault="005A016D" w:rsidP="005A016D">
      <w:pPr>
        <w:pStyle w:val="Heading1"/>
        <w:bidi/>
        <w:jc w:val="center"/>
        <w:rPr>
          <w:rFonts w:asciiTheme="minorHAnsi" w:hAnsiTheme="minorHAnsi" w:cstheme="minorHAnsi"/>
          <w:sz w:val="96"/>
          <w:szCs w:val="44"/>
          <w:rtl/>
          <w:lang w:bidi="fa-IR"/>
        </w:rPr>
      </w:pPr>
      <w:r w:rsidRPr="005A016D">
        <w:rPr>
          <w:rFonts w:asciiTheme="minorHAnsi" w:hAnsiTheme="minorHAnsi" w:cstheme="minorHAnsi"/>
          <w:sz w:val="96"/>
          <w:szCs w:val="44"/>
          <w:rtl/>
          <w:lang w:bidi="fa-IR"/>
        </w:rPr>
        <w:lastRenderedPageBreak/>
        <w:t>مقدمه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65"/>
      </w:tblGrid>
      <w:tr w:rsidR="00B066EF" w14:paraId="3B645F51" w14:textId="77777777" w:rsidTr="00DF027C">
        <w:trPr>
          <w:trHeight w:val="3546"/>
        </w:trPr>
        <w:tc>
          <w:tcPr>
            <w:tcW w:w="9999" w:type="dxa"/>
          </w:tcPr>
          <w:sdt>
            <w:sdtPr>
              <w:rPr>
                <w:rtl/>
              </w:rPr>
              <w:id w:val="1660650702"/>
              <w:placeholder>
                <w:docPart w:val="69B3C7AF283344909762B6053A13A93B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rFonts w:cstheme="minorHAnsi"/>
                <w:sz w:val="32"/>
                <w:szCs w:val="24"/>
              </w:rPr>
            </w:sdtEndPr>
            <w:sdtContent>
              <w:p w14:paraId="0D394D6B" w14:textId="0CB91ED4" w:rsidR="00DF027C" w:rsidRDefault="005A016D" w:rsidP="00C3083C">
                <w:pPr>
                  <w:pStyle w:val="Heading2"/>
                  <w:bidi/>
                  <w:spacing w:line="360" w:lineRule="auto"/>
                  <w:jc w:val="mediumKashida"/>
                </w:pPr>
                <w:r w:rsidRPr="00B066EF">
                  <w:rPr>
                    <w:rFonts w:cstheme="minorHAnsi"/>
                    <w:sz w:val="28"/>
                    <w:szCs w:val="22"/>
                    <w:rtl/>
                  </w:rPr>
                  <w:t>ربات</w:t>
                </w:r>
                <w:r w:rsidRPr="00B066EF">
                  <w:rPr>
                    <w:rFonts w:cstheme="minorHAnsi"/>
                    <w:sz w:val="28"/>
                    <w:szCs w:val="22"/>
                  </w:rPr>
                  <w:t xml:space="preserve"> </w:t>
                </w:r>
                <w:r w:rsidRPr="00B066EF">
                  <w:rPr>
                    <w:rFonts w:cstheme="minorHAnsi"/>
                    <w:sz w:val="22"/>
                    <w:szCs w:val="18"/>
                  </w:rPr>
                  <w:t xml:space="preserve">A4 size CNC 2D plotter </w:t>
                </w:r>
                <w:r w:rsidRPr="00B066EF">
                  <w:rPr>
                    <w:rFonts w:cstheme="minorHAnsi"/>
                    <w:sz w:val="28"/>
                    <w:szCs w:val="22"/>
                    <w:rtl/>
                  </w:rPr>
                  <w:t>یک نوع ربات</w:t>
                </w:r>
                <w:r w:rsidRPr="00B066EF">
                  <w:rPr>
                    <w:rFonts w:cstheme="minorHAnsi"/>
                    <w:sz w:val="22"/>
                    <w:szCs w:val="18"/>
                  </w:rPr>
                  <w:t xml:space="preserve"> CNC (Computer Numerical Control)</w:t>
                </w:r>
                <w:r w:rsidRPr="00B066EF">
                  <w:rPr>
                    <w:rFonts w:cstheme="minorHAnsi"/>
                    <w:sz w:val="20"/>
                    <w:szCs w:val="16"/>
                  </w:rPr>
                  <w:t xml:space="preserve"> </w:t>
                </w:r>
                <w:r w:rsidRPr="00B066EF">
                  <w:rPr>
                    <w:rFonts w:cstheme="minorHAnsi"/>
                    <w:sz w:val="28"/>
                    <w:szCs w:val="22"/>
                    <w:rtl/>
                  </w:rPr>
                  <w:t>است که برای انجام کارهای برش و نقاشی دو بعدی بر روی سطوح صاف مورد استفاده قرار می‌گیرد. این نوع ربات به وسیله یک کامپیوتر کنترل می‌شود و می‌تواند الگوها، طرح‌ها و نقش‌های مختلف را بر روی کاغذ یا سطوح دیگر ایجاد کند. از جمله کاربردهای این نوع ربات می‌توان به برش کاغذ، ساخت کارت‌های تبریک، نقاشی دیوار و سایر کاربردهای هنری اشاره کرد</w:t>
                </w:r>
                <w:r w:rsidRPr="00B066EF">
                  <w:rPr>
                    <w:rFonts w:cstheme="minorHAnsi"/>
                    <w:sz w:val="28"/>
                    <w:szCs w:val="22"/>
                  </w:rPr>
                  <w:t>.</w:t>
                </w:r>
                <w:r w:rsidR="00D20B4C" w:rsidRPr="00B066EF">
                  <w:rPr>
                    <w:rFonts w:cstheme="minorHAnsi"/>
                    <w:sz w:val="28"/>
                    <w:szCs w:val="22"/>
                    <w:rtl/>
                  </w:rPr>
                  <w:t xml:space="preserve"> این دستگاه از موتورهای قدرتمند استفاده می‌کند تا قلم را در دو بعد حرکت دهد و نقاشی‌های دقیق و زیبا را ایجاد کند</w:t>
                </w:r>
                <w:r w:rsidR="00D20B4C" w:rsidRPr="00B066EF">
                  <w:rPr>
                    <w:rFonts w:cstheme="minorHAnsi"/>
                    <w:sz w:val="32"/>
                    <w:szCs w:val="24"/>
                    <w:rtl/>
                  </w:rPr>
                  <w:t>.</w:t>
                </w:r>
              </w:p>
            </w:sdtContent>
          </w:sdt>
          <w:p w14:paraId="2F0A5B7C" w14:textId="1A80F15B" w:rsidR="00DF027C" w:rsidRPr="00C3083C" w:rsidRDefault="00D20B4C" w:rsidP="00C3083C">
            <w:pPr>
              <w:pStyle w:val="Heading1"/>
              <w:bidi/>
              <w:jc w:val="center"/>
              <w:rPr>
                <w:rFonts w:asciiTheme="minorHAnsi" w:hAnsiTheme="minorHAnsi" w:cstheme="minorHAnsi"/>
                <w:sz w:val="96"/>
                <w:szCs w:val="44"/>
                <w:lang w:bidi="fa-IR"/>
              </w:rPr>
            </w:pPr>
            <w:r>
              <w:rPr>
                <w:rFonts w:asciiTheme="minorHAnsi" w:hAnsiTheme="minorHAnsi" w:cstheme="minorHAnsi" w:hint="cs"/>
                <w:sz w:val="96"/>
                <w:szCs w:val="44"/>
                <w:rtl/>
                <w:lang w:bidi="fa-IR"/>
              </w:rPr>
              <w:t>تجهیزات مورد نیاز:</w:t>
            </w:r>
          </w:p>
        </w:tc>
      </w:tr>
      <w:tr w:rsidR="00B066EF" w14:paraId="43D037B7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14A973E8" w14:textId="77777777" w:rsidR="00DF027C" w:rsidRPr="00DF027C" w:rsidRDefault="00DF027C" w:rsidP="00DF027C">
            <w:pPr>
              <w:pStyle w:val="EmphasisTex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6D39314" wp14:editId="6E9AD72C">
                      <wp:extent cx="6518787" cy="5656007"/>
                      <wp:effectExtent l="0" t="0" r="0" b="190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18787" cy="565600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92C919" w14:textId="77777777" w:rsidR="00D20B4C" w:rsidRPr="00B066EF" w:rsidRDefault="00D20B4C" w:rsidP="00D533C3">
                                  <w:pPr>
                                    <w:pStyle w:val="ListParagraph"/>
                                    <w:bidi/>
                                    <w:rPr>
                                      <w:rFonts w:cstheme="minorHAnsi"/>
                                      <w:b w:val="0"/>
                                      <w:bCs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>قطعات مکانیکی:</w:t>
                                  </w:r>
                                </w:p>
                                <w:p w14:paraId="1039BAEC" w14:textId="0CE568DE" w:rsidR="00D20B4C" w:rsidRPr="001A55D6" w:rsidRDefault="00D20B4C" w:rsidP="001A55D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="Calibr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2 عدد 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>ر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یل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کشو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خط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م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ینیاتوری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</w:t>
                                  </w:r>
                                  <w:r w:rsidR="00834AFB">
                                    <w:rPr>
                                      <w:rFonts w:cs="Calibri" w:hint="cs"/>
                                      <w:rtl/>
                                    </w:rPr>
                                    <w:t xml:space="preserve">به همراه 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>بلوک</w:t>
                                  </w:r>
                                  <w:r w:rsidR="00834AFB">
                                    <w:rPr>
                                      <w:rFonts w:cs="Calibri" w:hint="cs"/>
                                      <w:rtl/>
                                    </w:rPr>
                                    <w:t xml:space="preserve"> و با</w:t>
                                  </w:r>
                                  <w:r w:rsidR="001A55D6" w:rsidRPr="001A55D6">
                                    <w:rPr>
                                      <w:rtl/>
                                    </w:rPr>
                                    <w:t xml:space="preserve"> 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>طول: 88 سانت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متر</w:t>
                                  </w:r>
                                  <w:r w:rsidR="001A55D6">
                                    <w:rPr>
                                      <w:rFonts w:cs="Calibri" w:hint="cs"/>
                                      <w:rtl/>
                                      <w:lang w:bidi="fa-IR"/>
                                    </w:rPr>
                                    <w:t>،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عرض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>: 2.5 سانت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متر</w:t>
                                  </w:r>
                                  <w:r w:rsidR="001A55D6">
                                    <w:rPr>
                                      <w:rFonts w:cs="Calibri" w:hint="cs"/>
                                      <w:rtl/>
                                    </w:rPr>
                                    <w:t>،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ارتفاع</w:t>
                                  </w:r>
                                  <w:r w:rsidR="00834AFB">
                                    <w:rPr>
                                      <w:rFonts w:cs="Calibri" w:hint="cs"/>
                                      <w:rtl/>
                                    </w:rPr>
                                    <w:t>:0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>.9 م</w:t>
                                  </w:r>
                                  <w:r w:rsidR="001A55D6" w:rsidRPr="001A55D6">
                                    <w:rPr>
                                      <w:rFonts w:cs="Calibri" w:hint="cs"/>
                                      <w:rtl/>
                                    </w:rPr>
                                    <w:t>یلی</w:t>
                                  </w:r>
                                  <w:r w:rsidR="001A55D6" w:rsidRPr="001A55D6">
                                    <w:rPr>
                                      <w:rFonts w:cs="Calibri"/>
                                      <w:rtl/>
                                    </w:rPr>
                                    <w:t xml:space="preserve"> متر</w:t>
                                  </w:r>
                                </w:p>
                                <w:p w14:paraId="2E197091" w14:textId="559BB488" w:rsidR="001A55D6" w:rsidRPr="00D533C3" w:rsidRDefault="001A55D6" w:rsidP="001A55D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contextualSpacing w:val="0"/>
                                    <w:rPr>
                                      <w:rFonts w:cstheme="minorHAnsi"/>
                                    </w:rPr>
                                  </w:pPr>
                                  <w:bookmarkStart w:id="0" w:name="_Hlk166788943"/>
                                  <w:r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یک تخته کار با سایز </w:t>
                                  </w:r>
                                  <w:bookmarkStart w:id="1" w:name="_Hlk166839046"/>
                                  <w:r>
                                    <w:rPr>
                                      <w:rFonts w:cstheme="minorHAnsi" w:hint="cs"/>
                                      <w:rtl/>
                                    </w:rPr>
                                    <w:t>420*297</w:t>
                                  </w:r>
                                  <w:r w:rsidRPr="001A55D6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mm</w:t>
                                  </w:r>
                                  <w:bookmarkEnd w:id="1"/>
                                  <w:r w:rsidR="001068B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 </w:t>
                                  </w:r>
                                  <w:r w:rsidR="001068B0">
                                    <w:rPr>
                                      <w:rFonts w:cstheme="minorHAnsi" w:hint="cs"/>
                                      <w:b w:val="0"/>
                                      <w:bCs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40349A99" w14:textId="12ABF74B" w:rsidR="00D20B4C" w:rsidRPr="00B066EF" w:rsidRDefault="00834AFB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 3 قطعه پلکسی : با سایز 337*250</w:t>
                                  </w:r>
                                  <w:r w:rsidRPr="001A55D6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mm</w:t>
                                  </w:r>
                                  <w:r w:rsidR="001068B0">
                                    <w:rPr>
                                      <w:rFonts w:cstheme="minorHAnsi" w:hint="cs"/>
                                      <w:b w:val="0"/>
                                      <w:bCs/>
                                      <w:sz w:val="22"/>
                                      <w:szCs w:val="18"/>
                                      <w:rtl/>
                                    </w:rPr>
                                    <w:t xml:space="preserve"> ، </w:t>
                                  </w:r>
                                  <w:r w:rsidR="001068B0" w:rsidRPr="001068B0">
                                    <w:rPr>
                                      <w:rFonts w:cstheme="minorHAnsi" w:hint="cs"/>
                                      <w:sz w:val="22"/>
                                      <w:szCs w:val="18"/>
                                      <w:rtl/>
                                    </w:rPr>
                                    <w:t>9*3</w:t>
                                  </w:r>
                                  <w:r w:rsidR="001068B0" w:rsidRPr="001068B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 cm</w:t>
                                  </w:r>
                                  <w:r w:rsidR="001068B0">
                                    <w:rPr>
                                      <w:rFonts w:cstheme="minorHAnsi" w:hint="cs"/>
                                      <w:b w:val="0"/>
                                      <w:bCs/>
                                      <w:sz w:val="22"/>
                                      <w:szCs w:val="18"/>
                                      <w:rtl/>
                                    </w:rPr>
                                    <w:t>،</w:t>
                                  </w:r>
                                  <w:r w:rsidR="001068B0" w:rsidRPr="001068B0">
                                    <w:rPr>
                                      <w:rFonts w:cstheme="minorHAnsi" w:hint="cs"/>
                                      <w:sz w:val="22"/>
                                      <w:szCs w:val="18"/>
                                      <w:rtl/>
                                    </w:rPr>
                                    <w:t xml:space="preserve"> 3*1</w:t>
                                  </w:r>
                                  <w:r w:rsidR="001068B0" w:rsidRPr="001068B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cm</w:t>
                                  </w:r>
                                </w:p>
                                <w:p w14:paraId="74ED4C04" w14:textId="795C7D5E" w:rsidR="00D20B4C" w:rsidRPr="00D533C3" w:rsidRDefault="00BB21EA" w:rsidP="00D533C3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2" w:name="_Hlk166838393"/>
                                  <w:bookmarkEnd w:id="0"/>
                                  <w:r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چند قطعه چوب </w:t>
                                  </w:r>
                                </w:p>
                                <w:p w14:paraId="59083F7A" w14:textId="251E9F28" w:rsidR="00C3083C" w:rsidRPr="00B066EF" w:rsidRDefault="00D20B4C" w:rsidP="00C3083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jc w:val="lowKashida"/>
                                    <w:rPr>
                                      <w:rFonts w:cstheme="minorHAnsi"/>
                                    </w:rPr>
                                  </w:pPr>
                                  <w:bookmarkStart w:id="3" w:name="_Hlk166793330"/>
                                  <w:bookmarkEnd w:id="2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نوار تایمینگ </w:t>
                                  </w:r>
                                  <w:r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</w:rPr>
                                    <w:t>GT2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bookmarkEnd w:id="3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به طول 1.2 متر</w:t>
                                  </w:r>
                                  <w:r w:rsidR="001E2C3F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: 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یکی از راه های انتقال حرکت مکانیکی و انتقال نیرو که در کاربردهای گوناگون صنعتی استفاده می شود، پولی و تسمه است. 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در انواع کولرهای آبی و پروانه فن رادیاتور اتومبیل های قدیمی و موارد بسیار دیگر در صنعت،  </w:t>
                                  </w:r>
                                  <w:r w:rsidR="001E2C3F" w:rsidRPr="004068C1">
                                    <w:rPr>
                                      <w:rFonts w:cstheme="minorHAnsi"/>
                                      <w:b w:val="0"/>
                                      <w:bCs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پولی</w:t>
                                  </w:r>
                                  <w:r w:rsidR="001E2C3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 و تسمه کاربرد داشته و دارد. از محاسن این روش می توان ارزان بودن پولی و تسمه را نام برد.</w:t>
                                  </w:r>
                                </w:p>
                                <w:p w14:paraId="2744BF43" w14:textId="3950B952" w:rsidR="00D20B4C" w:rsidRPr="00C85C52" w:rsidRDefault="004A6585" w:rsidP="00CC3AC9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 w:val="0"/>
                                    </w:rPr>
                                  </w:pPr>
                                  <w:bookmarkStart w:id="4" w:name="_Hlk166793020"/>
                                  <w:r>
                                    <w:rPr>
                                      <w:rFonts w:cstheme="minorHAnsi" w:hint="cs"/>
                                      <w:rtl/>
                                    </w:rPr>
                                    <w:t>4</w:t>
                                  </w:r>
                                  <w:r w:rsidR="00D20B4C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عدد 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پول</w:t>
                                  </w:r>
                                  <w:r w:rsidR="002F5C54" w:rsidRPr="00E403EF">
                                    <w:rPr>
                                      <w:rFonts w:cs="Calibri" w:hint="cs"/>
                                      <w:b w:val="0"/>
                                      <w:rtl/>
                                    </w:rPr>
                                    <w:t>ی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 xml:space="preserve"> 20 دندانه </w:t>
                                  </w:r>
                                  <w:r w:rsidR="002F5C54" w:rsidRPr="00E403EF">
                                    <w:rPr>
                                      <w:rFonts w:cstheme="minorHAnsi"/>
                                      <w:b w:val="0"/>
                                      <w:sz w:val="22"/>
                                      <w:szCs w:val="18"/>
                                    </w:rPr>
                                    <w:t>GT2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 xml:space="preserve"> </w:t>
                                  </w:r>
                                  <w:bookmarkEnd w:id="4"/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شفت 5 عرض 6</w:t>
                                  </w:r>
                                  <w:r w:rsidR="002F5C54" w:rsidRPr="002F5C54">
                                    <w:rPr>
                                      <w:rFonts w:cs="Calibri"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2F5C54" w:rsidRPr="00E403EF">
                                    <w:rPr>
                                      <w:rFonts w:cs="Calibri"/>
                                      <w:b w:val="0"/>
                                      <w:rtl/>
                                    </w:rPr>
                                    <w:t>م</w:t>
                                  </w:r>
                                  <w:r w:rsidR="002F5C54" w:rsidRPr="00E403EF">
                                    <w:rPr>
                                      <w:rFonts w:cs="Calibri" w:hint="cs"/>
                                      <w:b w:val="0"/>
                                      <w:rtl/>
                                    </w:rPr>
                                    <w:t>یلیمتر</w:t>
                                  </w:r>
                                  <w:r w:rsidR="002F5C54">
                                    <w:rPr>
                                      <w:rFonts w:cs="Calibri" w:hint="cs"/>
                                      <w:bCs/>
                                      <w:rtl/>
                                    </w:rPr>
                                    <w:t>:</w:t>
                                  </w:r>
                                  <w:r w:rsidR="002F5C54" w:rsidRPr="00C85C52">
                                    <w:rPr>
                                      <w:rFonts w:cs="Calibri" w:hint="cs"/>
                                      <w:b w:val="0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به منظور کاهش لغزش و حرکت یکنواخت </w:t>
                                  </w:r>
                                  <w:r w:rsidR="002F5C54" w:rsidRPr="00C85C52">
                                    <w:rPr>
                                      <w:rFonts w:cs="Calibri"/>
                                      <w:b w:val="0"/>
                                      <w:color w:val="34ABA2" w:themeColor="accent3"/>
                                      <w:sz w:val="22"/>
                                      <w:szCs w:val="18"/>
                                    </w:rPr>
                                    <w:t>stepper motor</w:t>
                                  </w:r>
                                </w:p>
                                <w:p w14:paraId="136A3D37" w14:textId="77777777" w:rsidR="00D20B4C" w:rsidRPr="00B066EF" w:rsidRDefault="00D20B4C" w:rsidP="00D533C3">
                                  <w:pPr>
                                    <w:pStyle w:val="ListParagraph"/>
                                    <w:bidi/>
                                    <w:rPr>
                                      <w:rFonts w:cstheme="minorHAnsi"/>
                                      <w:b w:val="0"/>
                                      <w:bCs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>قطعات الکتریکی:</w:t>
                                  </w:r>
                                </w:p>
                                <w:p w14:paraId="6DBB3295" w14:textId="093867A1" w:rsidR="00D20B4C" w:rsidRPr="000403DE" w:rsidRDefault="00D20B4C" w:rsidP="00E7169D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2 عدد موتور قدمی </w:t>
                                  </w:r>
                                  <w:bookmarkStart w:id="5" w:name="_Hlk166797138"/>
                                  <w:proofErr w:type="spellStart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Nema</w:t>
                                  </w:r>
                                  <w:proofErr w:type="spellEnd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 17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bookmarkEnd w:id="5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(با کیفیت متوسط یا بالا)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C3083C" w:rsidRPr="00B066EF">
                                    <w:rPr>
                                      <w:rFonts w:cstheme="minorHAnsi"/>
                                      <w:rtl/>
                                    </w:rPr>
                                    <w:t>:</w:t>
                                  </w:r>
                                  <w:r w:rsidR="008221B9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استپر موتور (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18"/>
                                      <w:szCs w:val="14"/>
                                    </w:rPr>
                                    <w:t>Stepper Motor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) یا استپ موتور (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18"/>
                                      <w:szCs w:val="14"/>
                                    </w:rPr>
                                    <w:t>Step Motor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) یا موتور پله ای یک موتور براشلس (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b w:val="0"/>
                                      <w:bCs/>
                                      <w:color w:val="34ABA2" w:themeColor="accent3"/>
                                      <w:sz w:val="18"/>
                                      <w:szCs w:val="14"/>
                                    </w:rPr>
                                    <w:t>Brushless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 ) الکتریکی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b w:val="0"/>
                                      <w:bCs/>
                                      <w:color w:val="34ABA2" w:themeColor="accent3"/>
                                      <w:sz w:val="18"/>
                                      <w:szCs w:val="14"/>
                                    </w:rPr>
                                    <w:t>DC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است</w:t>
                                  </w:r>
                                  <w:r w:rsidR="00E7169D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.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ا</w:t>
                                  </w:r>
                                  <w:r w:rsidR="00C85C52">
                                    <w:rPr>
                                      <w:rFonts w:cstheme="minorHAnsi" w:hint="cs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 موتور یک دور کامل ( 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  <w:lang w:bidi="fa-IR"/>
                                    </w:rPr>
                                    <w:t>۳۶۰</w:t>
                                  </w:r>
                                  <w:r w:rsidR="008221B9" w:rsidRPr="00C85C52">
                                    <w:rPr>
                                      <w:rFonts w:cstheme="minorHAnsi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 xml:space="preserve"> درجه ) را به تعدادی پله یا استپ مساوی تقسیم می نماید</w:t>
                                  </w:r>
                                  <w:r w:rsidR="000403DE" w:rsidRPr="00C85C52">
                                    <w:rPr>
                                      <w:rFonts w:cstheme="minorHAnsi" w:hint="cs"/>
                                      <w:color w:val="34ABA2" w:themeColor="accent3"/>
                                      <w:sz w:val="24"/>
                                      <w:szCs w:val="20"/>
                                      <w:rtl/>
                                    </w:rPr>
                                    <w:t>.</w:t>
                                  </w:r>
                                </w:p>
                                <w:p w14:paraId="41906288" w14:textId="5ADC6182" w:rsidR="00D20B4C" w:rsidRPr="000403DE" w:rsidRDefault="00D20B4C" w:rsidP="00E7169D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6" w:name="_Hlk166794383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Arduino </w:t>
                                  </w:r>
                                  <w:proofErr w:type="gramStart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Uno</w:t>
                                  </w:r>
                                  <w:bookmarkEnd w:id="6"/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>:</w:t>
                                  </w:r>
                                  <w:proofErr w:type="gramEnd"/>
                                  <w:r w:rsidR="00E7169D"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</w:t>
                                  </w:r>
                                  <w:r w:rsidR="00E7169D" w:rsidRPr="000403DE">
                                    <w:rPr>
                                      <w:rFonts w:cstheme="minorHAnsi"/>
                                      <w:color w:val="34ABA2" w:themeColor="accent3"/>
                                      <w:rtl/>
                                    </w:rPr>
                                    <w:t>آردوینو یک پلتفرم متن‌باز برای توسعه و ساخت دستگاه‌های الکترونیکی تعبیه شده است. این پلتفرم شامل یک میکروکنترلر و محیط توسعه نرم‌افزاری است که برای برنامه‌نویسی و کنترل اجزای الکترونیکی استفاده می‌شود.</w:t>
                                  </w:r>
                                </w:p>
                                <w:p w14:paraId="17EC092E" w14:textId="4DB87546" w:rsidR="00D20B4C" w:rsidRPr="00B066EF" w:rsidRDefault="00C85C52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7" w:name="_Hlk166850147"/>
                                  <w:r w:rsidRPr="00C85C52">
                                    <w:rPr>
                                      <w:rFonts w:cs="Calibri"/>
                                      <w:rtl/>
                                    </w:rPr>
                                    <w:t>درا</w:t>
                                  </w:r>
                                  <w:r w:rsidRPr="00C85C52">
                                    <w:rPr>
                                      <w:rFonts w:cs="Calibri" w:hint="cs"/>
                                      <w:rtl/>
                                    </w:rPr>
                                    <w:t>یور</w:t>
                                  </w:r>
                                  <w:r w:rsidRPr="00C85C52">
                                    <w:rPr>
                                      <w:rFonts w:cs="Calibri"/>
                                      <w:rtl/>
                                    </w:rPr>
                                    <w:t xml:space="preserve"> موتور </w:t>
                                  </w:r>
                                  <w:r w:rsidRPr="00C85C52">
                                    <w:rPr>
                                      <w:rFonts w:cs="Calibr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DC</w:t>
                                  </w:r>
                                  <w:r w:rsidRPr="00C85C52">
                                    <w:rPr>
                                      <w:rFonts w:cs="Calibri"/>
                                      <w:rtl/>
                                    </w:rPr>
                                    <w:t xml:space="preserve"> و استپر موتور </w:t>
                                  </w:r>
                                  <w:r w:rsidRPr="00C85C52">
                                    <w:rPr>
                                      <w:rFonts w:cs="Calibr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Bipolar</w:t>
                                  </w:r>
                                  <w:r w:rsidRPr="00C85C52">
                                    <w:rPr>
                                      <w:rFonts w:cs="Calibri"/>
                                      <w:b w:val="0"/>
                                      <w:bCs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Pr="00C85C52">
                                    <w:rPr>
                                      <w:rFonts w:cs="Calibri"/>
                                      <w:rtl/>
                                    </w:rPr>
                                    <w:t xml:space="preserve">دو کاناله </w:t>
                                  </w:r>
                                  <w:r w:rsidRPr="00C85C52">
                                    <w:rPr>
                                      <w:rFonts w:cs="Calibr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L298N</w:t>
                                  </w:r>
                                  <w:bookmarkEnd w:id="7"/>
                                  <w:r w:rsidR="00E7169D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>:</w:t>
                                  </w:r>
                                  <w:r w:rsidR="00E7169D" w:rsidRPr="00F33C94">
                                    <w:rPr>
                                      <w:rFonts w:cstheme="minorHAnsi"/>
                                      <w:b w:val="0"/>
                                      <w:bCs/>
                                      <w:sz w:val="24"/>
                                      <w:szCs w:val="20"/>
                                      <w:rtl/>
                                    </w:rPr>
                                    <w:t xml:space="preserve"> 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به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سادگ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م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ی‌تواند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دو موتور </w:t>
                                  </w:r>
                                  <w:r w:rsidR="00F33C94" w:rsidRPr="00F33C94">
                                    <w:rPr>
                                      <w:rFonts w:cstheme="minorHAnsi"/>
                                      <w:color w:val="34ABA2" w:themeColor="accent3"/>
                                      <w:sz w:val="20"/>
                                      <w:szCs w:val="20"/>
                                    </w:rPr>
                                    <w:t>DC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و 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یا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استپر موتور دوقطب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را راه‌انداز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کند، که ا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قابل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یت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باعث شده ا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محصول از محبوب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یت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بالا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یی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در ب</w:t>
                                  </w:r>
                                  <w:r w:rsidR="00F33C94" w:rsidRPr="00F33C94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="00F33C94" w:rsidRPr="00F33C94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کاربران برخوردار باشد.</w:t>
                                  </w:r>
                                </w:p>
                                <w:p w14:paraId="5528E008" w14:textId="16B8A25F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8" w:name="_Hlk166796780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موتور سرو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SG90</w:t>
                                  </w:r>
                                  <w:bookmarkEnd w:id="8"/>
                                  <w:r w:rsidR="00B066EF" w:rsidRPr="00B066EF">
                                    <w:rPr>
                                      <w:rFonts w:cstheme="minorHAnsi"/>
                                      <w:sz w:val="22"/>
                                      <w:szCs w:val="18"/>
                                      <w:rtl/>
                                    </w:rPr>
                                    <w:t xml:space="preserve">: </w:t>
                                  </w:r>
                                  <w:r w:rsidR="00B066EF" w:rsidRPr="000403DE">
                                    <w:rPr>
                                      <w:rFonts w:cstheme="minorHAnsi"/>
                                      <w:color w:val="34ABA2" w:themeColor="accent3"/>
                                      <w:sz w:val="22"/>
                                      <w:szCs w:val="18"/>
                                      <w:rtl/>
                                    </w:rPr>
                                    <w:t xml:space="preserve">یک سروموتور کوچک و ارزان قیمت است که در بسیاری از پروژه‌های الکترونیکی، رباتیکی و کنترل حرکت استفاده می‌شود. </w:t>
                                  </w:r>
                                </w:p>
                                <w:p w14:paraId="1C278733" w14:textId="449243C2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bookmarkStart w:id="9" w:name="_Hlk166794544"/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کانکتورهای مینی جامپر</w:t>
                                  </w:r>
                                  <w:r w:rsidR="00E403EF">
                                    <w:rPr>
                                      <w:rFonts w:cstheme="minorHAnsi" w:hint="cs"/>
                                      <w:rtl/>
                                    </w:rPr>
                                    <w:t xml:space="preserve"> و 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مبدل </w:t>
                                  </w:r>
                                  <w:r w:rsidR="00E403EF"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XH2.54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به س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یم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جامپر مادگ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</w:t>
                                  </w:r>
                                  <w:r w:rsidR="00E403EF" w:rsidRPr="00E403EF">
                                    <w:rPr>
                                      <w:rFonts w:cs="Calibri"/>
                                      <w:rtl/>
                                    </w:rPr>
                                    <w:t xml:space="preserve"> 4 پ</w:t>
                                  </w:r>
                                  <w:r w:rsidR="00E403EF" w:rsidRPr="00E403EF">
                                    <w:rPr>
                                      <w:rFonts w:cs="Calibri" w:hint="cs"/>
                                      <w:rtl/>
                                    </w:rPr>
                                    <w:t>ین</w:t>
                                  </w:r>
                                  <w:r w:rsidR="00B030E7">
                                    <w:rPr>
                                      <w:rFonts w:cs="Calibri" w:hint="cs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bookmarkEnd w:id="9"/>
                                <w:p w14:paraId="337A5F68" w14:textId="04913A08" w:rsidR="00D20B4C" w:rsidRPr="00B066EF" w:rsidRDefault="00D20B4C" w:rsidP="00D20B4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>آداپتور 12 ولت 1 آمپر</w:t>
                                  </w:r>
                                  <w:r w:rsidR="00B030E7">
                                    <w:rPr>
                                      <w:rFonts w:cs="Calibri" w:hint="cs"/>
                                      <w:rtl/>
                                    </w:rPr>
                                    <w:t xml:space="preserve"> (</w:t>
                                  </w:r>
                                  <w:r w:rsidR="00B030E7" w:rsidRPr="00B030E7">
                                    <w:rPr>
                                      <w:rFonts w:cstheme="minorHAnsi"/>
                                      <w:b w:val="0"/>
                                      <w:bCs/>
                                      <w:sz w:val="24"/>
                                      <w:szCs w:val="20"/>
                                    </w:rPr>
                                    <w:t>v 2Amp Power Adapter</w:t>
                                  </w:r>
                                  <w:r w:rsidR="00B030E7">
                                    <w:rPr>
                                      <w:rFonts w:cstheme="minorHAnsi" w:hint="cs"/>
                                      <w:rtl/>
                                    </w:rPr>
                                    <w:t>12)</w:t>
                                  </w:r>
                                </w:p>
                                <w:p w14:paraId="07970436" w14:textId="3FD05E1F" w:rsidR="00D20B4C" w:rsidRDefault="00D20B4C" w:rsidP="008221B9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</w:rPr>
                                  </w:pP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کابل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USB A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به </w:t>
                                  </w:r>
                                  <w:r w:rsidRPr="00E403EF">
                                    <w:rPr>
                                      <w:rFonts w:cstheme="minorHAnsi"/>
                                      <w:b w:val="0"/>
                                      <w:bCs/>
                                      <w:sz w:val="24"/>
                                      <w:szCs w:val="20"/>
                                    </w:rPr>
                                    <w:t>B</w:t>
                                  </w:r>
                                  <w:r w:rsidRPr="00B066EF">
                                    <w:rPr>
                                      <w:rFonts w:cstheme="minorHAnsi"/>
                                      <w:rtl/>
                                    </w:rPr>
                                    <w:t xml:space="preserve"> به طول 1.5 متر</w:t>
                                  </w:r>
                                </w:p>
                                <w:p w14:paraId="37B7954B" w14:textId="7FB63B83" w:rsidR="00F519C0" w:rsidRPr="00F519C0" w:rsidRDefault="00F519C0" w:rsidP="00F519C0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bidi/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</w:pPr>
                                  <w:r w:rsidRPr="00F519C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 xml:space="preserve">Alphanumeric </w:t>
                                  </w:r>
                                  <w:bookmarkStart w:id="10" w:name="_Hlk166841226"/>
                                  <w:r w:rsidRPr="00F519C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LCD</w:t>
                                  </w:r>
                                  <w:bookmarkEnd w:id="10"/>
                                  <w:r w:rsidRPr="00F519C0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  <w:szCs w:val="18"/>
                                    </w:rPr>
                                    <w:t>, 16 x 2</w:t>
                                  </w:r>
                                  <w:r w:rsidRPr="00F519C0">
                                    <w:rPr>
                                      <w:rFonts w:cstheme="minorHAnsi" w:hint="cs"/>
                                      <w:b w:val="0"/>
                                      <w:bCs/>
                                      <w:sz w:val="22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  <w:r w:rsidRPr="00F519C0">
                                    <w:rPr>
                                      <w:rFonts w:cstheme="minorHAnsi" w:hint="cs"/>
                                      <w:sz w:val="22"/>
                                      <w:rtl/>
                                    </w:rPr>
                                    <w:t xml:space="preserve">یا </w:t>
                                  </w:r>
                                  <w:r w:rsidRPr="00F519C0">
                                    <w:rPr>
                                      <w:rFonts w:cs="Calibri"/>
                                      <w:sz w:val="22"/>
                                      <w:rtl/>
                                    </w:rPr>
                                    <w:t>ال س</w:t>
                                  </w:r>
                                  <w:r w:rsidRPr="00F519C0">
                                    <w:rPr>
                                      <w:rFonts w:cs="Calibri" w:hint="cs"/>
                                      <w:sz w:val="22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sz w:val="22"/>
                                      <w:rtl/>
                                    </w:rPr>
                                    <w:t xml:space="preserve"> د</w:t>
                                  </w:r>
                                  <w:r w:rsidRPr="00F519C0">
                                    <w:rPr>
                                      <w:rFonts w:cs="Calibri" w:hint="cs"/>
                                      <w:sz w:val="22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sz w:val="22"/>
                                      <w:rtl/>
                                    </w:rPr>
                                    <w:t xml:space="preserve"> کاراکتر</w:t>
                                  </w:r>
                                  <w:r w:rsidRPr="00F519C0">
                                    <w:rPr>
                                      <w:rFonts w:cs="Calibri" w:hint="cs"/>
                                      <w:sz w:val="22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sz w:val="22"/>
                                      <w:rtl/>
                                    </w:rPr>
                                    <w:t xml:space="preserve"> 2*16</w:t>
                                  </w:r>
                                  <w:r>
                                    <w:rPr>
                                      <w:rFonts w:cs="Calibri" w:hint="cs"/>
                                      <w:sz w:val="22"/>
                                      <w:rtl/>
                                    </w:rPr>
                                    <w:t>:</w:t>
                                  </w:r>
                                  <w:r w:rsidRPr="00F519C0">
                                    <w:rPr>
                                      <w:rtl/>
                                    </w:rPr>
                                    <w:t xml:space="preserve"> </w:t>
                                  </w:r>
                                  <w:r w:rsidRPr="00F519C0">
                                    <w:rPr>
                                      <w:rFonts w:cs="Calibri"/>
                                      <w:sz w:val="22"/>
                                      <w:rtl/>
                                    </w:rPr>
                                    <w:t>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</w:t>
                                  </w:r>
                                  <w:bookmarkStart w:id="11" w:name="_Hlk166841267"/>
                                  <w:r w:rsidRPr="00F519C0">
                                    <w:rPr>
                                      <w:rFonts w:cs="Calibri"/>
                                      <w:b w:val="0"/>
                                      <w:bCs/>
                                      <w:color w:val="34ABA2" w:themeColor="accent3"/>
                                      <w:sz w:val="20"/>
                                      <w:szCs w:val="20"/>
                                    </w:rPr>
                                    <w:t>LCD</w:t>
                                  </w:r>
                                  <w:bookmarkEnd w:id="11"/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از معروف تر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نما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یشگر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ها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م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یباشد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که در ب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طراحان الکترون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یک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مرسوم است. تعداد پ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کم مورد ن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یاز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برا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راه انداز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</w:t>
                                  </w:r>
                                  <w:r w:rsidRPr="00F519C0">
                                    <w:rPr>
                                      <w:rFonts w:cs="Calibri"/>
                                      <w:b w:val="0"/>
                                      <w:bCs/>
                                      <w:color w:val="34ABA2" w:themeColor="accent3"/>
                                      <w:sz w:val="20"/>
                                      <w:szCs w:val="20"/>
                                    </w:rPr>
                                    <w:t>LCD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و راه انداز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بس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یار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ساده 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ین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قابل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یت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را به نماشگر داده است که با تمام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م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یکروکنترلر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ها قابل راه انداز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باشد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و شما م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یتوانید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برا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نوشتن متن ها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 خود از ان استفاده کن</w:t>
                                  </w:r>
                                  <w:r w:rsidRPr="00F519C0">
                                    <w:rPr>
                                      <w:rFonts w:cs="Calibri" w:hint="cs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>ید</w:t>
                                  </w:r>
                                  <w:r w:rsidRPr="00F519C0">
                                    <w:rPr>
                                      <w:rFonts w:cs="Calibri"/>
                                      <w:color w:val="34ABA2" w:themeColor="accent3"/>
                                      <w:sz w:val="20"/>
                                      <w:szCs w:val="20"/>
                                      <w:rtl/>
                                    </w:rPr>
                                    <w:t xml:space="preserve">. </w:t>
                                  </w:r>
                                </w:p>
                                <w:p w14:paraId="15411055" w14:textId="129A4165" w:rsidR="0027457B" w:rsidRPr="004068C1" w:rsidRDefault="00F519C0" w:rsidP="0027457B">
                                  <w:pPr>
                                    <w:bidi/>
                                    <w:ind w:left="360"/>
                                    <w:rPr>
                                      <w:rFonts w:cstheme="minorHAnsi"/>
                                      <w:b/>
                                      <w:bCs/>
                                      <w:color w:val="061F57" w:themeColor="text2" w:themeShade="BF"/>
                                      <w:sz w:val="22"/>
                                      <w:rtl/>
                                    </w:rPr>
                                  </w:pPr>
                                  <w:r w:rsidRPr="004068C1">
                                    <w:rPr>
                                      <w:rFonts w:cstheme="minorHAnsi" w:hint="cs"/>
                                      <w:bCs/>
                                      <w:color w:val="061F57" w:themeColor="text2" w:themeShade="BF"/>
                                      <w:sz w:val="22"/>
                                      <w:rtl/>
                                    </w:rPr>
                                    <w:t>قسمت برنامه نویسی :</w:t>
                                  </w:r>
                                  <w:r w:rsidR="0027457B" w:rsidRPr="000C200A">
                                    <w:rPr>
                                      <w:rFonts w:cstheme="minorHAnsi" w:hint="cs"/>
                                      <w:b/>
                                      <w:color w:val="34ABA2" w:themeColor="accent3"/>
                                      <w:sz w:val="20"/>
                                      <w:szCs w:val="22"/>
                                      <w:rtl/>
                                    </w:rPr>
                                    <w:t>دانلود و نصب موارد زیر</w:t>
                                  </w:r>
                                  <w:r w:rsidR="0027457B" w:rsidRPr="000C200A">
                                    <w:rPr>
                                      <w:rFonts w:cstheme="minorHAnsi" w:hint="cs"/>
                                      <w:bCs/>
                                      <w:color w:val="34ABA2" w:themeColor="accent3"/>
                                      <w:sz w:val="20"/>
                                      <w:szCs w:val="22"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6B76DC43" w14:textId="77777777" w:rsidR="0027457B" w:rsidRPr="0027457B" w:rsidRDefault="0027457B" w:rsidP="0027457B">
                                  <w:pPr>
                                    <w:pStyle w:val="ListParagraph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</w:pPr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Download </w:t>
                                  </w:r>
                                  <w:bookmarkStart w:id="12" w:name="_Hlk166864094"/>
                                  <w:proofErr w:type="gramStart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>Processing</w:t>
                                  </w:r>
                                  <w:bookmarkEnd w:id="12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:</w:t>
                                  </w:r>
                                  <w:proofErr w:type="gramEnd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</w:t>
                                  </w:r>
                                  <w:hyperlink r:id="rId12" w:history="1">
                                    <w:r w:rsidRPr="0027457B">
                                      <w:rPr>
                                        <w:rStyle w:val="Hyperlink"/>
                                        <w:rFonts w:cstheme="minorHAnsi"/>
                                        <w:b w:val="0"/>
                                        <w:bCs/>
                                        <w:sz w:val="22"/>
                                      </w:rPr>
                                      <w:t>https://processing.org/download/</w:t>
                                    </w:r>
                                  </w:hyperlink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41C01668" w14:textId="07717E70" w:rsidR="0027457B" w:rsidRPr="0027457B" w:rsidRDefault="0027457B" w:rsidP="0027457B">
                                  <w:pPr>
                                    <w:pStyle w:val="ListParagraph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</w:pPr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Download </w:t>
                                  </w:r>
                                  <w:proofErr w:type="gramStart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>Arduino :</w:t>
                                  </w:r>
                                  <w:proofErr w:type="gramEnd"/>
                                  <w:r w:rsidRPr="0027457B">
                                    <w:t xml:space="preserve"> </w:t>
                                  </w:r>
                                  <w:r>
                                    <w:t xml:space="preserve"> </w:t>
                                  </w:r>
                                  <w:hyperlink r:id="rId13" w:history="1">
                                    <w:r w:rsidRPr="0027457B">
                                      <w:rPr>
                                        <w:rStyle w:val="Hyperlink"/>
                                        <w:rFonts w:cstheme="minorHAnsi"/>
                                        <w:b w:val="0"/>
                                        <w:bCs/>
                                        <w:sz w:val="22"/>
                                      </w:rPr>
                                      <w:t>https://www.arduino.cc/en/software</w:t>
                                    </w:r>
                                  </w:hyperlink>
                                </w:p>
                                <w:p w14:paraId="0D1617D7" w14:textId="6C7DF54A" w:rsidR="00F519C0" w:rsidRPr="0027457B" w:rsidRDefault="0027457B" w:rsidP="0027457B">
                                  <w:pPr>
                                    <w:pStyle w:val="ListParagraph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</w:pPr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Download </w:t>
                                  </w:r>
                                  <w:bookmarkStart w:id="13" w:name="_Hlk166863978"/>
                                  <w:proofErr w:type="gramStart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>Inkscape</w:t>
                                  </w:r>
                                  <w:bookmarkEnd w:id="13"/>
                                  <w:r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</w:t>
                                  </w:r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:</w:t>
                                  </w:r>
                                  <w:proofErr w:type="gramEnd"/>
                                  <w:r w:rsidRPr="0027457B">
                                    <w:rPr>
                                      <w:rFonts w:cstheme="minorHAnsi"/>
                                      <w:b w:val="0"/>
                                      <w:bCs/>
                                      <w:sz w:val="22"/>
                                    </w:rPr>
                                    <w:t xml:space="preserve"> </w:t>
                                  </w:r>
                                  <w:hyperlink r:id="rId14" w:history="1">
                                    <w:r w:rsidRPr="0027457B">
                                      <w:rPr>
                                        <w:rStyle w:val="Hyperlink"/>
                                        <w:rFonts w:cstheme="minorHAnsi"/>
                                        <w:b w:val="0"/>
                                        <w:bCs/>
                                        <w:sz w:val="22"/>
                                      </w:rPr>
                                      <w:t>https://inkscape.org/en/download/wind</w:t>
                                    </w:r>
                                  </w:hyperlink>
                                </w:p>
                                <w:p w14:paraId="462A16DE" w14:textId="77777777" w:rsidR="0027457B" w:rsidRDefault="0027457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6D39314" id="Text Box 7" o:spid="_x0000_s1027" type="#_x0000_t202" style="width:513.3pt;height:44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" filled="f" stroked="f" strokeweight=".5pt">
                      <v:textbox>
                        <w:txbxContent>
                          <w:p w14:paraId="6E92C919" w14:textId="77777777" w:rsidR="00D20B4C" w:rsidRPr="00B066EF" w:rsidRDefault="00D20B4C" w:rsidP="00D533C3">
                            <w:pPr>
                              <w:pStyle w:val="ListParagraph"/>
                              <w:bidi/>
                              <w:rPr>
                                <w:rFonts w:cstheme="minorHAnsi"/>
                                <w:b w:val="0"/>
                                <w:bCs/>
                              </w:rPr>
                            </w:pPr>
                            <w:r w:rsidRPr="00B066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>قطعات مکانیکی:</w:t>
                            </w:r>
                          </w:p>
                          <w:p w14:paraId="1039BAEC" w14:textId="0CE568DE" w:rsidR="00D20B4C" w:rsidRPr="001A55D6" w:rsidRDefault="00D20B4C" w:rsidP="001A55D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="Calibr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2 عدد 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>ر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یل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کشو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خط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م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ینیاتوری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</w:t>
                            </w:r>
                            <w:r w:rsidR="00834AFB">
                              <w:rPr>
                                <w:rFonts w:cs="Calibri" w:hint="cs"/>
                                <w:rtl/>
                              </w:rPr>
                              <w:t xml:space="preserve">به همراه 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>بلوک</w:t>
                            </w:r>
                            <w:r w:rsidR="00834AFB">
                              <w:rPr>
                                <w:rFonts w:cs="Calibri" w:hint="cs"/>
                                <w:rtl/>
                              </w:rPr>
                              <w:t xml:space="preserve"> و با</w:t>
                            </w:r>
                            <w:r w:rsidR="001A55D6" w:rsidRPr="001A55D6">
                              <w:rPr>
                                <w:rtl/>
                              </w:rPr>
                              <w:t xml:space="preserve"> 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>طول: 88 سانت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متر</w:t>
                            </w:r>
                            <w:r w:rsidR="001A55D6">
                              <w:rPr>
                                <w:rFonts w:cs="Calibri" w:hint="cs"/>
                                <w:rtl/>
                                <w:lang w:bidi="fa-IR"/>
                              </w:rPr>
                              <w:t>،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عرض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>: 2.5 سانت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متر</w:t>
                            </w:r>
                            <w:r w:rsidR="001A55D6">
                              <w:rPr>
                                <w:rFonts w:cs="Calibri" w:hint="cs"/>
                                <w:rtl/>
                              </w:rPr>
                              <w:t>،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ارتفاع</w:t>
                            </w:r>
                            <w:r w:rsidR="00834AFB">
                              <w:rPr>
                                <w:rFonts w:cs="Calibri" w:hint="cs"/>
                                <w:rtl/>
                              </w:rPr>
                              <w:t>:0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>.9 م</w:t>
                            </w:r>
                            <w:r w:rsidR="001A55D6" w:rsidRPr="001A55D6">
                              <w:rPr>
                                <w:rFonts w:cs="Calibri" w:hint="cs"/>
                                <w:rtl/>
                              </w:rPr>
                              <w:t>یلی</w:t>
                            </w:r>
                            <w:r w:rsidR="001A55D6" w:rsidRPr="001A55D6">
                              <w:rPr>
                                <w:rFonts w:cs="Calibri"/>
                                <w:rtl/>
                              </w:rPr>
                              <w:t xml:space="preserve"> متر</w:t>
                            </w:r>
                          </w:p>
                          <w:p w14:paraId="2E197091" w14:textId="559BB488" w:rsidR="001A55D6" w:rsidRPr="00D533C3" w:rsidRDefault="001A55D6" w:rsidP="001A55D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contextualSpacing w:val="0"/>
                              <w:rPr>
                                <w:rFonts w:cstheme="minorHAnsi"/>
                              </w:rPr>
                            </w:pPr>
                            <w:bookmarkStart w:id="14" w:name="_Hlk166788943"/>
                            <w:r>
                              <w:rPr>
                                <w:rFonts w:cstheme="minorHAnsi" w:hint="cs"/>
                                <w:rtl/>
                              </w:rPr>
                              <w:t xml:space="preserve">یک تخته کار با سایز </w:t>
                            </w:r>
                            <w:bookmarkStart w:id="15" w:name="_Hlk166839046"/>
                            <w:r>
                              <w:rPr>
                                <w:rFonts w:cstheme="minorHAnsi" w:hint="cs"/>
                                <w:rtl/>
                              </w:rPr>
                              <w:t>420*297</w:t>
                            </w:r>
                            <w:r w:rsidRPr="001A55D6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mm</w:t>
                            </w:r>
                            <w:bookmarkEnd w:id="15"/>
                            <w:r w:rsidR="001068B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 </w:t>
                            </w:r>
                            <w:r w:rsidR="001068B0">
                              <w:rPr>
                                <w:rFonts w:cstheme="minorHAnsi" w:hint="cs"/>
                                <w:b w:val="0"/>
                                <w:bCs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</w:p>
                          <w:p w14:paraId="40349A99" w14:textId="12ABF74B" w:rsidR="00D20B4C" w:rsidRPr="00B066EF" w:rsidRDefault="00834AFB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 w:hint="cs"/>
                                <w:rtl/>
                              </w:rPr>
                              <w:t xml:space="preserve"> 3 قطعه پلکسی : با سایز 337*250</w:t>
                            </w:r>
                            <w:r w:rsidRPr="001A55D6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mm</w:t>
                            </w:r>
                            <w:r w:rsidR="001068B0">
                              <w:rPr>
                                <w:rFonts w:cstheme="minorHAnsi" w:hint="cs"/>
                                <w:b w:val="0"/>
                                <w:bCs/>
                                <w:sz w:val="22"/>
                                <w:szCs w:val="18"/>
                                <w:rtl/>
                              </w:rPr>
                              <w:t xml:space="preserve"> ، </w:t>
                            </w:r>
                            <w:r w:rsidR="001068B0" w:rsidRPr="001068B0">
                              <w:rPr>
                                <w:rFonts w:cstheme="minorHAnsi" w:hint="cs"/>
                                <w:sz w:val="22"/>
                                <w:szCs w:val="18"/>
                                <w:rtl/>
                              </w:rPr>
                              <w:t>9*3</w:t>
                            </w:r>
                            <w:r w:rsidR="001068B0" w:rsidRPr="001068B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 cm</w:t>
                            </w:r>
                            <w:r w:rsidR="001068B0">
                              <w:rPr>
                                <w:rFonts w:cstheme="minorHAnsi" w:hint="cs"/>
                                <w:b w:val="0"/>
                                <w:bCs/>
                                <w:sz w:val="22"/>
                                <w:szCs w:val="18"/>
                                <w:rtl/>
                              </w:rPr>
                              <w:t>،</w:t>
                            </w:r>
                            <w:r w:rsidR="001068B0" w:rsidRPr="001068B0">
                              <w:rPr>
                                <w:rFonts w:cstheme="minorHAnsi" w:hint="cs"/>
                                <w:sz w:val="22"/>
                                <w:szCs w:val="18"/>
                                <w:rtl/>
                              </w:rPr>
                              <w:t xml:space="preserve"> 3*1</w:t>
                            </w:r>
                            <w:r w:rsidR="001068B0" w:rsidRPr="001068B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cm</w:t>
                            </w:r>
                          </w:p>
                          <w:p w14:paraId="74ED4C04" w14:textId="795C7D5E" w:rsidR="00D20B4C" w:rsidRPr="00D533C3" w:rsidRDefault="00BB21EA" w:rsidP="00D533C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16" w:name="_Hlk166838393"/>
                            <w:bookmarkEnd w:id="14"/>
                            <w:r>
                              <w:rPr>
                                <w:rFonts w:cstheme="minorHAnsi" w:hint="cs"/>
                                <w:rtl/>
                              </w:rPr>
                              <w:t xml:space="preserve">چند قطعه چوب </w:t>
                            </w:r>
                          </w:p>
                          <w:p w14:paraId="59083F7A" w14:textId="251E9F28" w:rsidR="00C3083C" w:rsidRPr="00B066EF" w:rsidRDefault="00D20B4C" w:rsidP="00C3083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jc w:val="lowKashida"/>
                              <w:rPr>
                                <w:rFonts w:cstheme="minorHAnsi"/>
                              </w:rPr>
                            </w:pPr>
                            <w:bookmarkStart w:id="17" w:name="_Hlk166793330"/>
                            <w:bookmarkEnd w:id="16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نوار تایمینگ </w:t>
                            </w:r>
                            <w:r w:rsidRPr="00B066EF">
                              <w:rPr>
                                <w:rFonts w:cstheme="minorHAnsi"/>
                                <w:sz w:val="22"/>
                                <w:szCs w:val="18"/>
                              </w:rPr>
                              <w:t>GT2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bookmarkEnd w:id="17"/>
                            <w:r w:rsidRPr="00B066EF">
                              <w:rPr>
                                <w:rFonts w:cstheme="minorHAnsi"/>
                                <w:rtl/>
                              </w:rPr>
                              <w:t>به طول 1.2 متر</w:t>
                            </w:r>
                            <w:r w:rsidR="001E2C3F" w:rsidRPr="00B066EF">
                              <w:rPr>
                                <w:rFonts w:cstheme="minorHAnsi"/>
                                <w:rtl/>
                              </w:rPr>
                              <w:t xml:space="preserve">: 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یکی از راه های انتقال حرکت مکانیکی و انتقال نیرو که در کاربردهای گوناگون صنعتی استفاده می شود، پولی و تسمه است. 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در انواع کولرهای آبی و پروانه فن رادیاتور اتومبیل های قدیمی و موارد بسیار دیگر در صنعت،  </w:t>
                            </w:r>
                            <w:r w:rsidR="001E2C3F" w:rsidRPr="004068C1">
                              <w:rPr>
                                <w:rFonts w:cstheme="minorHAnsi"/>
                                <w:b w:val="0"/>
                                <w:bCs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پولی</w:t>
                            </w:r>
                            <w:r w:rsidR="001E2C3F" w:rsidRPr="000403DE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 و تسمه کاربرد داشته و دارد. از محاسن این روش می توان ارزان بودن پولی و تسمه را نام برد.</w:t>
                            </w:r>
                          </w:p>
                          <w:p w14:paraId="2744BF43" w14:textId="3950B952" w:rsidR="00D20B4C" w:rsidRPr="00C85C52" w:rsidRDefault="004A6585" w:rsidP="00CC3AC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 w:val="0"/>
                              </w:rPr>
                            </w:pPr>
                            <w:bookmarkStart w:id="18" w:name="_Hlk166793020"/>
                            <w:r>
                              <w:rPr>
                                <w:rFonts w:cstheme="minorHAnsi" w:hint="cs"/>
                                <w:rtl/>
                              </w:rPr>
                              <w:t>4</w:t>
                            </w:r>
                            <w:r w:rsidR="00D20B4C" w:rsidRPr="00B066EF">
                              <w:rPr>
                                <w:rFonts w:cstheme="minorHAnsi"/>
                                <w:rtl/>
                              </w:rPr>
                              <w:t xml:space="preserve">عدد 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پول</w:t>
                            </w:r>
                            <w:r w:rsidR="002F5C54" w:rsidRPr="00E403EF">
                              <w:rPr>
                                <w:rFonts w:cs="Calibri" w:hint="cs"/>
                                <w:b w:val="0"/>
                                <w:rtl/>
                              </w:rPr>
                              <w:t>ی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 xml:space="preserve"> 20 دندانه </w:t>
                            </w:r>
                            <w:r w:rsidR="002F5C54" w:rsidRPr="00E403EF">
                              <w:rPr>
                                <w:rFonts w:cstheme="minorHAnsi"/>
                                <w:b w:val="0"/>
                                <w:sz w:val="22"/>
                                <w:szCs w:val="18"/>
                              </w:rPr>
                              <w:t>GT2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 xml:space="preserve"> </w:t>
                            </w:r>
                            <w:bookmarkEnd w:id="18"/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شفت 5 عرض 6</w:t>
                            </w:r>
                            <w:r w:rsidR="002F5C54" w:rsidRPr="002F5C54">
                              <w:rPr>
                                <w:rFonts w:cs="Calibri"/>
                                <w:bCs/>
                                <w:rtl/>
                              </w:rPr>
                              <w:t xml:space="preserve"> </w:t>
                            </w:r>
                            <w:r w:rsidR="002F5C54" w:rsidRPr="00E403EF">
                              <w:rPr>
                                <w:rFonts w:cs="Calibri"/>
                                <w:b w:val="0"/>
                                <w:rtl/>
                              </w:rPr>
                              <w:t>م</w:t>
                            </w:r>
                            <w:r w:rsidR="002F5C54" w:rsidRPr="00E403EF">
                              <w:rPr>
                                <w:rFonts w:cs="Calibri" w:hint="cs"/>
                                <w:b w:val="0"/>
                                <w:rtl/>
                              </w:rPr>
                              <w:t>یلیمتر</w:t>
                            </w:r>
                            <w:r w:rsidR="002F5C54">
                              <w:rPr>
                                <w:rFonts w:cs="Calibri" w:hint="cs"/>
                                <w:bCs/>
                                <w:rtl/>
                              </w:rPr>
                              <w:t>:</w:t>
                            </w:r>
                            <w:r w:rsidR="002F5C54" w:rsidRPr="00C85C52">
                              <w:rPr>
                                <w:rFonts w:cs="Calibri" w:hint="cs"/>
                                <w:b w:val="0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به منظور کاهش لغزش و حرکت یکنواخت </w:t>
                            </w:r>
                            <w:r w:rsidR="002F5C54" w:rsidRPr="00C85C52">
                              <w:rPr>
                                <w:rFonts w:cs="Calibri"/>
                                <w:b w:val="0"/>
                                <w:color w:val="34ABA2" w:themeColor="accent3"/>
                                <w:sz w:val="22"/>
                                <w:szCs w:val="18"/>
                              </w:rPr>
                              <w:t>stepper motor</w:t>
                            </w:r>
                          </w:p>
                          <w:p w14:paraId="136A3D37" w14:textId="77777777" w:rsidR="00D20B4C" w:rsidRPr="00B066EF" w:rsidRDefault="00D20B4C" w:rsidP="00D533C3">
                            <w:pPr>
                              <w:pStyle w:val="ListParagraph"/>
                              <w:bidi/>
                              <w:rPr>
                                <w:rFonts w:cstheme="minorHAnsi"/>
                                <w:b w:val="0"/>
                                <w:bCs/>
                              </w:rPr>
                            </w:pPr>
                            <w:r w:rsidRPr="00B066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>قطعات الکتریکی:</w:t>
                            </w:r>
                          </w:p>
                          <w:p w14:paraId="6DBB3295" w14:textId="093867A1" w:rsidR="00D20B4C" w:rsidRPr="000403DE" w:rsidRDefault="00D20B4C" w:rsidP="00E7169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2 عدد موتور قدمی </w:t>
                            </w:r>
                            <w:bookmarkStart w:id="19" w:name="_Hlk166797138"/>
                            <w:proofErr w:type="spellStart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Nema</w:t>
                            </w:r>
                            <w:proofErr w:type="spellEnd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 17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bookmarkEnd w:id="19"/>
                            <w:r w:rsidRPr="00B066EF">
                              <w:rPr>
                                <w:rFonts w:cstheme="minorHAnsi"/>
                                <w:rtl/>
                              </w:rPr>
                              <w:t>(با کیفیت متوسط یا بالا)</w:t>
                            </w:r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C3083C" w:rsidRPr="00B066EF">
                              <w:rPr>
                                <w:rFonts w:cstheme="minorHAnsi"/>
                                <w:rtl/>
                              </w:rPr>
                              <w:t>:</w:t>
                            </w:r>
                            <w:r w:rsidR="008221B9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استپر موتور (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18"/>
                                <w:szCs w:val="14"/>
                              </w:rPr>
                              <w:t>Stepper Motor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) یا استپ موتور (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18"/>
                                <w:szCs w:val="14"/>
                              </w:rPr>
                              <w:t>Step Motor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) یا موتور پله ای یک موتور براشلس (</w:t>
                            </w:r>
                            <w:r w:rsidR="008221B9" w:rsidRPr="00C85C52">
                              <w:rPr>
                                <w:rFonts w:cstheme="minorHAnsi"/>
                                <w:b w:val="0"/>
                                <w:bCs/>
                                <w:color w:val="34ABA2" w:themeColor="accent3"/>
                                <w:sz w:val="18"/>
                                <w:szCs w:val="14"/>
                              </w:rPr>
                              <w:t>Brushless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 ) الکتریکی </w:t>
                            </w:r>
                            <w:r w:rsidR="008221B9" w:rsidRPr="00C85C52">
                              <w:rPr>
                                <w:rFonts w:cstheme="minorHAnsi"/>
                                <w:b w:val="0"/>
                                <w:bCs/>
                                <w:color w:val="34ABA2" w:themeColor="accent3"/>
                                <w:sz w:val="18"/>
                                <w:szCs w:val="14"/>
                              </w:rPr>
                              <w:t>DC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است</w:t>
                            </w:r>
                            <w:r w:rsidR="00E7169D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.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ا</w:t>
                            </w:r>
                            <w:r w:rsidR="00C85C52">
                              <w:rPr>
                                <w:rFonts w:cstheme="minorHAnsi" w:hint="cs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ین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 موتور یک دور کامل ( 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  <w:lang w:bidi="fa-IR"/>
                              </w:rPr>
                              <w:t>۳۶۰</w:t>
                            </w:r>
                            <w:r w:rsidR="008221B9" w:rsidRPr="00C85C52">
                              <w:rPr>
                                <w:rFonts w:cstheme="minorHAnsi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 xml:space="preserve"> درجه ) را به تعدادی پله یا استپ مساوی تقسیم می نماید</w:t>
                            </w:r>
                            <w:r w:rsidR="000403DE" w:rsidRPr="00C85C52">
                              <w:rPr>
                                <w:rFonts w:cstheme="minorHAnsi" w:hint="cs"/>
                                <w:color w:val="34ABA2" w:themeColor="accent3"/>
                                <w:sz w:val="24"/>
                                <w:szCs w:val="20"/>
                                <w:rtl/>
                              </w:rPr>
                              <w:t>.</w:t>
                            </w:r>
                          </w:p>
                          <w:p w14:paraId="41906288" w14:textId="5ADC6182" w:rsidR="00D20B4C" w:rsidRPr="000403DE" w:rsidRDefault="00D20B4C" w:rsidP="00E7169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0" w:name="_Hlk166794383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Arduino </w:t>
                            </w:r>
                            <w:proofErr w:type="gramStart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Uno</w:t>
                            </w:r>
                            <w:bookmarkEnd w:id="20"/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rtl/>
                              </w:rPr>
                              <w:t xml:space="preserve"> </w:t>
                            </w:r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>:</w:t>
                            </w:r>
                            <w:proofErr w:type="gramEnd"/>
                            <w:r w:rsidR="00E7169D" w:rsidRPr="00B066EF">
                              <w:rPr>
                                <w:rFonts w:cstheme="minorHAnsi"/>
                                <w:rtl/>
                              </w:rPr>
                              <w:t xml:space="preserve"> </w:t>
                            </w:r>
                            <w:r w:rsidR="00E7169D" w:rsidRPr="000403DE">
                              <w:rPr>
                                <w:rFonts w:cstheme="minorHAnsi"/>
                                <w:color w:val="34ABA2" w:themeColor="accent3"/>
                                <w:rtl/>
                              </w:rPr>
                              <w:t>آردوینو یک پلتفرم متن‌باز برای توسعه و ساخت دستگاه‌های الکترونیکی تعبیه شده است. این پلتفرم شامل یک میکروکنترلر و محیط توسعه نرم‌افزاری است که برای برنامه‌نویسی و کنترل اجزای الکترونیکی استفاده می‌شود.</w:t>
                            </w:r>
                          </w:p>
                          <w:p w14:paraId="17EC092E" w14:textId="4DB87546" w:rsidR="00D20B4C" w:rsidRPr="00B066EF" w:rsidRDefault="00C85C52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1" w:name="_Hlk166850147"/>
                            <w:r w:rsidRPr="00C85C52">
                              <w:rPr>
                                <w:rFonts w:cs="Calibri"/>
                                <w:rtl/>
                              </w:rPr>
                              <w:t>درا</w:t>
                            </w:r>
                            <w:r w:rsidRPr="00C85C52">
                              <w:rPr>
                                <w:rFonts w:cs="Calibri" w:hint="cs"/>
                                <w:rtl/>
                              </w:rPr>
                              <w:t>یور</w:t>
                            </w:r>
                            <w:r w:rsidRPr="00C85C52">
                              <w:rPr>
                                <w:rFonts w:cs="Calibri"/>
                                <w:rtl/>
                              </w:rPr>
                              <w:t xml:space="preserve"> موتور </w:t>
                            </w:r>
                            <w:r w:rsidRPr="00C85C52">
                              <w:rPr>
                                <w:rFonts w:cs="Calibri"/>
                                <w:b w:val="0"/>
                                <w:bCs/>
                                <w:sz w:val="22"/>
                                <w:szCs w:val="18"/>
                              </w:rPr>
                              <w:t>DC</w:t>
                            </w:r>
                            <w:r w:rsidRPr="00C85C52">
                              <w:rPr>
                                <w:rFonts w:cs="Calibri"/>
                                <w:rtl/>
                              </w:rPr>
                              <w:t xml:space="preserve"> و استپر موتور </w:t>
                            </w:r>
                            <w:r w:rsidRPr="00C85C52">
                              <w:rPr>
                                <w:rFonts w:cs="Calibri"/>
                                <w:b w:val="0"/>
                                <w:bCs/>
                                <w:sz w:val="22"/>
                                <w:szCs w:val="18"/>
                              </w:rPr>
                              <w:t>Bipolar</w:t>
                            </w:r>
                            <w:r w:rsidRPr="00C85C52">
                              <w:rPr>
                                <w:rFonts w:cs="Calibri"/>
                                <w:b w:val="0"/>
                                <w:bCs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C85C52">
                              <w:rPr>
                                <w:rFonts w:cs="Calibri"/>
                                <w:rtl/>
                              </w:rPr>
                              <w:t xml:space="preserve">دو کاناله </w:t>
                            </w:r>
                            <w:r w:rsidRPr="00C85C52">
                              <w:rPr>
                                <w:rFonts w:cs="Calibri"/>
                                <w:b w:val="0"/>
                                <w:bCs/>
                                <w:sz w:val="22"/>
                                <w:szCs w:val="18"/>
                              </w:rPr>
                              <w:t>L298N</w:t>
                            </w:r>
                            <w:bookmarkEnd w:id="21"/>
                            <w:r w:rsidR="00E7169D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>:</w:t>
                            </w:r>
                            <w:r w:rsidR="00E7169D" w:rsidRPr="00F33C94">
                              <w:rPr>
                                <w:rFonts w:cstheme="minorHAnsi"/>
                                <w:b w:val="0"/>
                                <w:bCs/>
                                <w:sz w:val="24"/>
                                <w:szCs w:val="20"/>
                                <w:rtl/>
                              </w:rPr>
                              <w:t xml:space="preserve"> 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به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سادگ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م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ی‌تواند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دو موتور </w:t>
                            </w:r>
                            <w:r w:rsidR="00F33C94" w:rsidRPr="00F33C94">
                              <w:rPr>
                                <w:rFonts w:cstheme="minorHAnsi"/>
                                <w:color w:val="34ABA2" w:themeColor="accent3"/>
                                <w:sz w:val="20"/>
                                <w:szCs w:val="20"/>
                              </w:rPr>
                              <w:t>DC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یا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استپر موتور دوقطب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را راه‌انداز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کند، که ا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قابل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یت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باعث شده ا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محصول از محبوب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یت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بالا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یی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در ب</w:t>
                            </w:r>
                            <w:r w:rsidR="00F33C94" w:rsidRPr="00F33C94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="00F33C94" w:rsidRPr="00F33C94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کاربران برخوردار باشد.</w:t>
                            </w:r>
                          </w:p>
                          <w:p w14:paraId="5528E008" w14:textId="16B8A25F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2" w:name="_Hlk166796780"/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موتور سرو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SG90</w:t>
                            </w:r>
                            <w:bookmarkEnd w:id="22"/>
                            <w:r w:rsidR="00B066EF" w:rsidRPr="00B066EF">
                              <w:rPr>
                                <w:rFonts w:cstheme="minorHAnsi"/>
                                <w:sz w:val="22"/>
                                <w:szCs w:val="18"/>
                                <w:rtl/>
                              </w:rPr>
                              <w:t xml:space="preserve">: </w:t>
                            </w:r>
                            <w:r w:rsidR="00B066EF" w:rsidRPr="000403DE">
                              <w:rPr>
                                <w:rFonts w:cstheme="minorHAnsi"/>
                                <w:color w:val="34ABA2" w:themeColor="accent3"/>
                                <w:sz w:val="22"/>
                                <w:szCs w:val="18"/>
                                <w:rtl/>
                              </w:rPr>
                              <w:t xml:space="preserve">یک سروموتور کوچک و ارزان قیمت است که در بسیاری از پروژه‌های الکترونیکی، رباتیکی و کنترل حرکت استفاده می‌شود. </w:t>
                            </w:r>
                          </w:p>
                          <w:p w14:paraId="1C278733" w14:textId="449243C2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bookmarkStart w:id="23" w:name="_Hlk166794544"/>
                            <w:r w:rsidRPr="00B066EF">
                              <w:rPr>
                                <w:rFonts w:cstheme="minorHAnsi"/>
                                <w:rtl/>
                              </w:rPr>
                              <w:t>کانکتورهای مینی جامپر</w:t>
                            </w:r>
                            <w:r w:rsidR="00E403EF">
                              <w:rPr>
                                <w:rFonts w:cstheme="minorHAnsi" w:hint="cs"/>
                                <w:rtl/>
                              </w:rPr>
                              <w:t xml:space="preserve"> و 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مبدل </w:t>
                            </w:r>
                            <w:r w:rsidR="00E403EF"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XH2.54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به س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یم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جامپر مادگ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</w:t>
                            </w:r>
                            <w:r w:rsidR="00E403EF" w:rsidRPr="00E403EF">
                              <w:rPr>
                                <w:rFonts w:cs="Calibri"/>
                                <w:rtl/>
                              </w:rPr>
                              <w:t xml:space="preserve"> 4 پ</w:t>
                            </w:r>
                            <w:r w:rsidR="00E403EF" w:rsidRPr="00E403EF">
                              <w:rPr>
                                <w:rFonts w:cs="Calibri" w:hint="cs"/>
                                <w:rtl/>
                              </w:rPr>
                              <w:t>ین</w:t>
                            </w:r>
                            <w:r w:rsidR="00B030E7">
                              <w:rPr>
                                <w:rFonts w:cs="Calibri" w:hint="cs"/>
                                <w:rtl/>
                              </w:rPr>
                              <w:t xml:space="preserve"> </w:t>
                            </w:r>
                          </w:p>
                          <w:bookmarkEnd w:id="23"/>
                          <w:p w14:paraId="337A5F68" w14:textId="04913A08" w:rsidR="00D20B4C" w:rsidRPr="00B066EF" w:rsidRDefault="00D20B4C" w:rsidP="00D20B4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>آداپتور 12 ولت 1 آمپر</w:t>
                            </w:r>
                            <w:r w:rsidR="00B030E7">
                              <w:rPr>
                                <w:rFonts w:cs="Calibri" w:hint="cs"/>
                                <w:rtl/>
                              </w:rPr>
                              <w:t xml:space="preserve"> (</w:t>
                            </w:r>
                            <w:r w:rsidR="00B030E7" w:rsidRPr="00B030E7">
                              <w:rPr>
                                <w:rFonts w:cstheme="minorHAnsi"/>
                                <w:b w:val="0"/>
                                <w:bCs/>
                                <w:sz w:val="24"/>
                                <w:szCs w:val="20"/>
                              </w:rPr>
                              <w:t>v 2Amp Power Adapter</w:t>
                            </w:r>
                            <w:r w:rsidR="00B030E7">
                              <w:rPr>
                                <w:rFonts w:cstheme="minorHAnsi" w:hint="cs"/>
                                <w:rtl/>
                              </w:rPr>
                              <w:t>12)</w:t>
                            </w:r>
                          </w:p>
                          <w:p w14:paraId="07970436" w14:textId="3FD05E1F" w:rsidR="00D20B4C" w:rsidRDefault="00D20B4C" w:rsidP="008221B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</w:rPr>
                            </w:pP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کابل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USB A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به </w:t>
                            </w:r>
                            <w:r w:rsidRPr="00E403EF">
                              <w:rPr>
                                <w:rFonts w:cstheme="minorHAnsi"/>
                                <w:b w:val="0"/>
                                <w:bCs/>
                                <w:sz w:val="24"/>
                                <w:szCs w:val="20"/>
                              </w:rPr>
                              <w:t>B</w:t>
                            </w:r>
                            <w:r w:rsidRPr="00B066EF">
                              <w:rPr>
                                <w:rFonts w:cstheme="minorHAnsi"/>
                                <w:rtl/>
                              </w:rPr>
                              <w:t xml:space="preserve"> به طول 1.5 متر</w:t>
                            </w:r>
                          </w:p>
                          <w:p w14:paraId="37B7954B" w14:textId="7FB63B83" w:rsidR="00F519C0" w:rsidRPr="00F519C0" w:rsidRDefault="00F519C0" w:rsidP="00F519C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bidi/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</w:pPr>
                            <w:r w:rsidRPr="00F519C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 xml:space="preserve">Alphanumeric </w:t>
                            </w:r>
                            <w:bookmarkStart w:id="24" w:name="_Hlk166841226"/>
                            <w:r w:rsidRPr="00F519C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LCD</w:t>
                            </w:r>
                            <w:bookmarkEnd w:id="24"/>
                            <w:r w:rsidRPr="00F519C0">
                              <w:rPr>
                                <w:rFonts w:cstheme="minorHAnsi"/>
                                <w:b w:val="0"/>
                                <w:bCs/>
                                <w:sz w:val="22"/>
                                <w:szCs w:val="18"/>
                              </w:rPr>
                              <w:t>, 16 x 2</w:t>
                            </w:r>
                            <w:r w:rsidRPr="00F519C0">
                              <w:rPr>
                                <w:rFonts w:cstheme="minorHAnsi" w:hint="cs"/>
                                <w:b w:val="0"/>
                                <w:bCs/>
                                <w:sz w:val="22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F519C0">
                              <w:rPr>
                                <w:rFonts w:cstheme="minorHAnsi" w:hint="cs"/>
                                <w:sz w:val="22"/>
                                <w:rtl/>
                              </w:rPr>
                              <w:t xml:space="preserve">یا </w:t>
                            </w:r>
                            <w:r w:rsidRPr="00F519C0">
                              <w:rPr>
                                <w:rFonts w:cs="Calibri"/>
                                <w:sz w:val="22"/>
                                <w:rtl/>
                              </w:rPr>
                              <w:t>ال س</w:t>
                            </w:r>
                            <w:r w:rsidRPr="00F519C0">
                              <w:rPr>
                                <w:rFonts w:cs="Calibri" w:hint="cs"/>
                                <w:sz w:val="22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sz w:val="22"/>
                                <w:rtl/>
                              </w:rPr>
                              <w:t xml:space="preserve"> د</w:t>
                            </w:r>
                            <w:r w:rsidRPr="00F519C0">
                              <w:rPr>
                                <w:rFonts w:cs="Calibri" w:hint="cs"/>
                                <w:sz w:val="22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sz w:val="22"/>
                                <w:rtl/>
                              </w:rPr>
                              <w:t xml:space="preserve"> کاراکتر</w:t>
                            </w:r>
                            <w:r w:rsidRPr="00F519C0">
                              <w:rPr>
                                <w:rFonts w:cs="Calibri" w:hint="cs"/>
                                <w:sz w:val="22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sz w:val="22"/>
                                <w:rtl/>
                              </w:rPr>
                              <w:t xml:space="preserve"> 2*16</w:t>
                            </w:r>
                            <w:r>
                              <w:rPr>
                                <w:rFonts w:cs="Calibri" w:hint="cs"/>
                                <w:sz w:val="22"/>
                                <w:rtl/>
                              </w:rPr>
                              <w:t>:</w:t>
                            </w:r>
                            <w:r w:rsidRPr="00F519C0">
                              <w:rPr>
                                <w:rtl/>
                              </w:rPr>
                              <w:t xml:space="preserve"> </w:t>
                            </w:r>
                            <w:r w:rsidRPr="00F519C0">
                              <w:rPr>
                                <w:rFonts w:cs="Calibri"/>
                                <w:sz w:val="22"/>
                                <w:rtl/>
                              </w:rPr>
                              <w:t>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bookmarkStart w:id="25" w:name="_Hlk166841267"/>
                            <w:r w:rsidRPr="00F519C0">
                              <w:rPr>
                                <w:rFonts w:cs="Calibri"/>
                                <w:b w:val="0"/>
                                <w:bCs/>
                                <w:color w:val="34ABA2" w:themeColor="accent3"/>
                                <w:sz w:val="20"/>
                                <w:szCs w:val="20"/>
                              </w:rPr>
                              <w:t>LCD</w:t>
                            </w:r>
                            <w:bookmarkEnd w:id="25"/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از معروف تر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نما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یشگر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ها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م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یباشد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که در ب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طراحان الکترون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یک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مرسوم است. تعداد پ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کم مورد ن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یاز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برا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راه انداز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F519C0">
                              <w:rPr>
                                <w:rFonts w:cs="Calibri"/>
                                <w:b w:val="0"/>
                                <w:bCs/>
                                <w:color w:val="34ABA2" w:themeColor="accent3"/>
                                <w:sz w:val="20"/>
                                <w:szCs w:val="20"/>
                              </w:rPr>
                              <w:t>LCD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و راه انداز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بس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یار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ساده 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ین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قابل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یت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را به نماشگر داده است که با تمام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م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یکروکنترلر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ها قابل راه انداز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باشد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و شما م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یتوانید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برا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نوشتن متن ها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 خود از ان استفاده کن</w:t>
                            </w:r>
                            <w:r w:rsidRPr="00F519C0">
                              <w:rPr>
                                <w:rFonts w:cs="Calibri" w:hint="cs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>ید</w:t>
                            </w:r>
                            <w:r w:rsidRPr="00F519C0">
                              <w:rPr>
                                <w:rFonts w:cs="Calibri"/>
                                <w:color w:val="34ABA2" w:themeColor="accent3"/>
                                <w:sz w:val="20"/>
                                <w:szCs w:val="20"/>
                                <w:rtl/>
                              </w:rPr>
                              <w:t xml:space="preserve">. </w:t>
                            </w:r>
                          </w:p>
                          <w:p w14:paraId="15411055" w14:textId="129A4165" w:rsidR="0027457B" w:rsidRPr="004068C1" w:rsidRDefault="00F519C0" w:rsidP="0027457B">
                            <w:pPr>
                              <w:bidi/>
                              <w:ind w:left="360"/>
                              <w:rPr>
                                <w:rFonts w:cstheme="minorHAnsi"/>
                                <w:b/>
                                <w:bCs/>
                                <w:color w:val="061F57" w:themeColor="text2" w:themeShade="BF"/>
                                <w:sz w:val="22"/>
                                <w:rtl/>
                              </w:rPr>
                            </w:pPr>
                            <w:r w:rsidRPr="004068C1">
                              <w:rPr>
                                <w:rFonts w:cstheme="minorHAnsi" w:hint="cs"/>
                                <w:bCs/>
                                <w:color w:val="061F57" w:themeColor="text2" w:themeShade="BF"/>
                                <w:sz w:val="22"/>
                                <w:rtl/>
                              </w:rPr>
                              <w:t>قسمت برنامه نویسی :</w:t>
                            </w:r>
                            <w:r w:rsidR="0027457B" w:rsidRPr="000C200A">
                              <w:rPr>
                                <w:rFonts w:cstheme="minorHAnsi" w:hint="cs"/>
                                <w:b/>
                                <w:color w:val="34ABA2" w:themeColor="accent3"/>
                                <w:sz w:val="20"/>
                                <w:szCs w:val="22"/>
                                <w:rtl/>
                              </w:rPr>
                              <w:t>دانلود و نصب موارد زیر</w:t>
                            </w:r>
                            <w:r w:rsidR="0027457B" w:rsidRPr="000C200A">
                              <w:rPr>
                                <w:rFonts w:cstheme="minorHAnsi" w:hint="cs"/>
                                <w:bCs/>
                                <w:color w:val="34ABA2" w:themeColor="accent3"/>
                                <w:sz w:val="20"/>
                                <w:szCs w:val="22"/>
                                <w:rtl/>
                              </w:rPr>
                              <w:t xml:space="preserve"> </w:t>
                            </w:r>
                          </w:p>
                          <w:p w14:paraId="6B76DC43" w14:textId="77777777" w:rsidR="0027457B" w:rsidRPr="0027457B" w:rsidRDefault="0027457B" w:rsidP="0027457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</w:pPr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Download </w:t>
                            </w:r>
                            <w:bookmarkStart w:id="26" w:name="_Hlk166864094"/>
                            <w:proofErr w:type="gramStart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>Processing</w:t>
                            </w:r>
                            <w:bookmarkEnd w:id="26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:</w:t>
                            </w:r>
                            <w:proofErr w:type="gramEnd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</w:t>
                            </w:r>
                            <w:hyperlink r:id="rId15" w:history="1">
                              <w:r w:rsidRPr="0027457B">
                                <w:rPr>
                                  <w:rStyle w:val="Hyperlink"/>
                                  <w:rFonts w:cstheme="minorHAnsi"/>
                                  <w:b w:val="0"/>
                                  <w:bCs/>
                                  <w:sz w:val="22"/>
                                </w:rPr>
                                <w:t>https://processing.org/download/</w:t>
                              </w:r>
                            </w:hyperlink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</w:t>
                            </w:r>
                          </w:p>
                          <w:p w14:paraId="41C01668" w14:textId="07717E70" w:rsidR="0027457B" w:rsidRPr="0027457B" w:rsidRDefault="0027457B" w:rsidP="0027457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</w:pPr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Download </w:t>
                            </w:r>
                            <w:proofErr w:type="gramStart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>Arduino :</w:t>
                            </w:r>
                            <w:proofErr w:type="gramEnd"/>
                            <w:r w:rsidRPr="0027457B">
                              <w:t xml:space="preserve"> </w:t>
                            </w:r>
                            <w:r>
                              <w:t xml:space="preserve"> </w:t>
                            </w:r>
                            <w:hyperlink r:id="rId16" w:history="1">
                              <w:r w:rsidRPr="0027457B">
                                <w:rPr>
                                  <w:rStyle w:val="Hyperlink"/>
                                  <w:rFonts w:cstheme="minorHAnsi"/>
                                  <w:b w:val="0"/>
                                  <w:bCs/>
                                  <w:sz w:val="22"/>
                                </w:rPr>
                                <w:t>https://www.arduino.cc/en/software</w:t>
                              </w:r>
                            </w:hyperlink>
                          </w:p>
                          <w:p w14:paraId="0D1617D7" w14:textId="6C7DF54A" w:rsidR="00F519C0" w:rsidRPr="0027457B" w:rsidRDefault="0027457B" w:rsidP="0027457B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</w:pPr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Download </w:t>
                            </w:r>
                            <w:bookmarkStart w:id="27" w:name="_Hlk166863978"/>
                            <w:proofErr w:type="gramStart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>Inkscape</w:t>
                            </w:r>
                            <w:bookmarkEnd w:id="27"/>
                            <w:r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</w:t>
                            </w:r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:</w:t>
                            </w:r>
                            <w:proofErr w:type="gramEnd"/>
                            <w:r w:rsidRPr="0027457B">
                              <w:rPr>
                                <w:rFonts w:cstheme="minorHAnsi"/>
                                <w:b w:val="0"/>
                                <w:bCs/>
                                <w:sz w:val="22"/>
                              </w:rPr>
                              <w:t xml:space="preserve"> </w:t>
                            </w:r>
                            <w:hyperlink r:id="rId17" w:history="1">
                              <w:r w:rsidRPr="0027457B">
                                <w:rPr>
                                  <w:rStyle w:val="Hyperlink"/>
                                  <w:rFonts w:cstheme="minorHAnsi"/>
                                  <w:b w:val="0"/>
                                  <w:bCs/>
                                  <w:sz w:val="22"/>
                                </w:rPr>
                                <w:t>https://inkscape.org/en/download/wind</w:t>
                              </w:r>
                            </w:hyperlink>
                          </w:p>
                          <w:p w14:paraId="462A16DE" w14:textId="77777777" w:rsidR="0027457B" w:rsidRDefault="0027457B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B066EF" w14:paraId="0580BCD9" w14:textId="77777777" w:rsidTr="00DF027C">
        <w:trPr>
          <w:trHeight w:val="5931"/>
        </w:trPr>
        <w:tc>
          <w:tcPr>
            <w:tcW w:w="9999" w:type="dxa"/>
          </w:tcPr>
          <w:p w14:paraId="39320E66" w14:textId="505F409C" w:rsidR="00D278AF" w:rsidRPr="00443992" w:rsidRDefault="000403DE" w:rsidP="00D278AF">
            <w:pPr>
              <w:pStyle w:val="EmphasisText"/>
              <w:jc w:val="center"/>
              <w:rPr>
                <w:rFonts w:cstheme="minorHAnsi"/>
                <w:b w:val="0"/>
                <w:bCs/>
                <w:sz w:val="160"/>
                <w:szCs w:val="52"/>
                <w:lang w:bidi="fa-IR"/>
              </w:rPr>
            </w:pPr>
            <w:r w:rsidRPr="00443992">
              <w:rPr>
                <w:rFonts w:cstheme="minorHAnsi"/>
                <w:b w:val="0"/>
                <w:bCs/>
                <w:sz w:val="160"/>
                <w:szCs w:val="52"/>
                <w:rtl/>
                <w:lang w:bidi="fa-IR"/>
              </w:rPr>
              <w:lastRenderedPageBreak/>
              <w:t>روش ساخت</w:t>
            </w:r>
          </w:p>
          <w:p w14:paraId="07C8E46B" w14:textId="401843A1" w:rsidR="00D278AF" w:rsidRPr="00443992" w:rsidRDefault="00D278AF" w:rsidP="00D278AF">
            <w:pPr>
              <w:pStyle w:val="Content"/>
              <w:numPr>
                <w:ilvl w:val="0"/>
                <w:numId w:val="3"/>
              </w:numPr>
              <w:bidi/>
              <w:rPr>
                <w:b/>
                <w:bCs/>
                <w:szCs w:val="28"/>
              </w:rPr>
            </w:pPr>
            <w:r w:rsidRPr="00443992">
              <w:rPr>
                <w:rFonts w:hint="cs"/>
                <w:b/>
                <w:bCs/>
                <w:szCs w:val="28"/>
                <w:rtl/>
              </w:rPr>
              <w:t>قسمت مکانیکی ربات :</w:t>
            </w:r>
          </w:p>
          <w:p w14:paraId="7DE74DF4" w14:textId="77777777" w:rsidR="00C103C3" w:rsidRPr="00C103C3" w:rsidRDefault="00C103C3" w:rsidP="00C103C3">
            <w:pPr>
              <w:pStyle w:val="Content"/>
              <w:bidi/>
              <w:ind w:left="720"/>
              <w:rPr>
                <w:rFonts w:cstheme="minorHAnsi"/>
                <w:b/>
                <w:bCs/>
                <w:szCs w:val="28"/>
                <w:rtl/>
              </w:rPr>
            </w:pPr>
          </w:p>
          <w:p w14:paraId="4AA97093" w14:textId="6A8708CF" w:rsidR="003505F3" w:rsidRPr="00C103C3" w:rsidRDefault="003505F3" w:rsidP="00C103C3">
            <w:pPr>
              <w:pStyle w:val="Content"/>
              <w:bidi/>
              <w:spacing w:line="360" w:lineRule="auto"/>
              <w:jc w:val="lowKashida"/>
              <w:rPr>
                <w:rFonts w:cstheme="minorHAnsi"/>
                <w:szCs w:val="28"/>
                <w:rtl/>
                <w:lang w:bidi="fa-IR"/>
              </w:rPr>
            </w:pPr>
            <w:r w:rsidRPr="00C103C3">
              <w:rPr>
                <w:rFonts w:cstheme="minorHAnsi"/>
                <w:szCs w:val="28"/>
                <w:rtl/>
              </w:rPr>
              <w:t xml:space="preserve">ابتدا </w:t>
            </w:r>
            <w:r w:rsidR="00BB21EA" w:rsidRPr="00C103C3">
              <w:rPr>
                <w:rFonts w:cstheme="minorHAnsi"/>
                <w:szCs w:val="28"/>
                <w:rtl/>
              </w:rPr>
              <w:t xml:space="preserve">تخته کار با سایز </w:t>
            </w:r>
            <w:r w:rsidR="00BB21EA" w:rsidRPr="00C103C3">
              <w:rPr>
                <w:rFonts w:cstheme="minorHAnsi"/>
                <w:sz w:val="24"/>
                <w:szCs w:val="24"/>
                <w:rtl/>
              </w:rPr>
              <w:t>420*297</w:t>
            </w:r>
            <w:r w:rsidR="00BB21EA" w:rsidRPr="00C103C3">
              <w:rPr>
                <w:rFonts w:cstheme="minorHAnsi"/>
                <w:sz w:val="24"/>
                <w:szCs w:val="24"/>
              </w:rPr>
              <w:t>mm</w:t>
            </w:r>
            <w:r w:rsidR="00BB21EA" w:rsidRPr="00C103C3">
              <w:rPr>
                <w:rFonts w:cstheme="minorHAnsi"/>
                <w:sz w:val="24"/>
                <w:szCs w:val="24"/>
                <w:rtl/>
              </w:rPr>
              <w:t xml:space="preserve">  </w:t>
            </w:r>
            <w:r w:rsidR="00BB21EA" w:rsidRPr="00C103C3">
              <w:rPr>
                <w:rFonts w:cstheme="minorHAnsi"/>
                <w:szCs w:val="28"/>
                <w:rtl/>
                <w:lang w:bidi="fa-IR"/>
              </w:rPr>
              <w:t xml:space="preserve">را برداشته ، یکی از ریل های کشویی خطی به همراه بلوکش که روی خود ریل سوار میشود را روی تخته محکم می کنیم ، به این صورت که </w:t>
            </w:r>
            <w:r w:rsidR="004A6585" w:rsidRPr="00C103C3">
              <w:rPr>
                <w:rFonts w:cstheme="minorHAnsi"/>
                <w:szCs w:val="28"/>
                <w:rtl/>
                <w:lang w:bidi="fa-IR"/>
              </w:rPr>
              <w:t>ابتدا یکی از پولی  ها را روی موتور</w:t>
            </w:r>
            <w:r w:rsidR="004A6585" w:rsidRPr="00C103C3">
              <w:rPr>
                <w:rFonts w:cstheme="minorHAnsi"/>
                <w:szCs w:val="28"/>
              </w:rPr>
              <w:t xml:space="preserve"> </w:t>
            </w:r>
            <w:proofErr w:type="spellStart"/>
            <w:r w:rsidR="004A6585" w:rsidRPr="00C103C3">
              <w:rPr>
                <w:rFonts w:cstheme="minorHAnsi"/>
                <w:sz w:val="24"/>
                <w:szCs w:val="24"/>
                <w:lang w:bidi="fa-IR"/>
              </w:rPr>
              <w:t>Nema</w:t>
            </w:r>
            <w:proofErr w:type="spellEnd"/>
            <w:r w:rsidR="004A6585" w:rsidRPr="00C103C3">
              <w:rPr>
                <w:rFonts w:cstheme="minorHAnsi"/>
                <w:sz w:val="24"/>
                <w:szCs w:val="24"/>
                <w:lang w:bidi="fa-IR"/>
              </w:rPr>
              <w:t xml:space="preserve"> 17</w:t>
            </w:r>
            <w:r w:rsidR="004A6585" w:rsidRPr="00C103C3">
              <w:rPr>
                <w:rFonts w:cstheme="minorHAnsi"/>
                <w:szCs w:val="28"/>
                <w:rtl/>
                <w:lang w:bidi="fa-IR"/>
              </w:rPr>
              <w:t xml:space="preserve">سوار کرده  و </w:t>
            </w:r>
            <w:r w:rsidR="00BB21EA" w:rsidRPr="00C103C3">
              <w:rPr>
                <w:rFonts w:cstheme="minorHAnsi"/>
                <w:szCs w:val="28"/>
                <w:rtl/>
                <w:lang w:bidi="fa-IR"/>
              </w:rPr>
              <w:t xml:space="preserve">یک قطعه چوب به اندازه </w:t>
            </w:r>
            <w:r w:rsidR="004A6585" w:rsidRPr="00C103C3">
              <w:rPr>
                <w:rFonts w:cstheme="minorHAnsi"/>
                <w:szCs w:val="28"/>
                <w:rtl/>
                <w:lang w:bidi="fa-IR"/>
              </w:rPr>
              <w:t>موتور برداشته ، جلوی موتور قرار می دهیم  طوری که وقتی ریل کشویی را روی چوب محکم کردیم ، در موازات پولی قرار گیرد. سپس موتور را به تخته محکم می کنیم.</w:t>
            </w:r>
            <w:r w:rsidR="009B7081" w:rsidRPr="00C103C3">
              <w:rPr>
                <w:rFonts w:cstheme="minorHAnsi"/>
                <w:szCs w:val="28"/>
                <w:rtl/>
                <w:lang w:bidi="fa-IR"/>
              </w:rPr>
              <w:t xml:space="preserve">حالا در آن سر دیگه ریل </w:t>
            </w:r>
            <w:r w:rsidR="00C103C3" w:rsidRPr="00C103C3">
              <w:rPr>
                <w:rFonts w:cstheme="minorHAnsi"/>
                <w:szCs w:val="28"/>
                <w:rtl/>
                <w:lang w:bidi="fa-IR"/>
              </w:rPr>
              <w:t xml:space="preserve">، </w:t>
            </w:r>
            <w:r w:rsidR="009B7081" w:rsidRPr="00C103C3">
              <w:rPr>
                <w:rFonts w:cstheme="minorHAnsi"/>
                <w:szCs w:val="28"/>
                <w:rtl/>
                <w:lang w:bidi="fa-IR"/>
              </w:rPr>
              <w:t>مشابه همین سمت</w:t>
            </w:r>
            <w:r w:rsidR="00304015" w:rsidRPr="00C103C3">
              <w:rPr>
                <w:rFonts w:cstheme="minorHAnsi"/>
                <w:szCs w:val="28"/>
                <w:lang w:bidi="fa-IR"/>
              </w:rPr>
              <w:t xml:space="preserve"> </w:t>
            </w:r>
            <w:r w:rsidR="00304015" w:rsidRPr="00C103C3">
              <w:rPr>
                <w:rFonts w:cstheme="minorHAnsi"/>
                <w:szCs w:val="28"/>
                <w:rtl/>
                <w:lang w:bidi="fa-IR"/>
              </w:rPr>
              <w:t xml:space="preserve"> ابتدا روی یک کیربکس کوچیک از نوع پلانتری ، پولی دیگری قرار داده ، سپس</w:t>
            </w:r>
            <w:r w:rsidR="009B7081" w:rsidRPr="00C103C3">
              <w:rPr>
                <w:rFonts w:cstheme="minorHAnsi"/>
                <w:szCs w:val="28"/>
                <w:rtl/>
                <w:lang w:bidi="fa-IR"/>
              </w:rPr>
              <w:t xml:space="preserve"> </w:t>
            </w:r>
            <w:r w:rsidR="00304015" w:rsidRPr="00C103C3">
              <w:rPr>
                <w:rFonts w:cstheme="minorHAnsi"/>
                <w:szCs w:val="28"/>
                <w:rtl/>
                <w:lang w:bidi="fa-IR"/>
              </w:rPr>
              <w:t xml:space="preserve">ریل </w:t>
            </w:r>
            <w:r w:rsidR="009B7081" w:rsidRPr="00C103C3">
              <w:rPr>
                <w:rFonts w:cstheme="minorHAnsi"/>
                <w:szCs w:val="28"/>
                <w:rtl/>
                <w:lang w:bidi="fa-IR"/>
              </w:rPr>
              <w:t xml:space="preserve">با قطعه چوبی به همان اندازه به تخته زیری متصل شده </w:t>
            </w:r>
            <w:r w:rsidR="00304015" w:rsidRPr="00C103C3">
              <w:rPr>
                <w:rFonts w:cstheme="minorHAnsi"/>
                <w:szCs w:val="28"/>
                <w:rtl/>
                <w:lang w:bidi="fa-IR"/>
              </w:rPr>
              <w:t>و مشابه آن سمت طوری پولی و گیربکس را قرار می دهیم که در موازات ریل باشد .</w:t>
            </w:r>
          </w:p>
          <w:p w14:paraId="2128679C" w14:textId="77777777" w:rsidR="00304015" w:rsidRDefault="00304015" w:rsidP="00304015">
            <w:pPr>
              <w:pStyle w:val="Content"/>
              <w:bidi/>
              <w:rPr>
                <w:rFonts w:cs="Times New Roman"/>
                <w:sz w:val="24"/>
                <w:szCs w:val="24"/>
                <w:lang w:bidi="fa-IR"/>
              </w:rPr>
            </w:pPr>
          </w:p>
          <w:p w14:paraId="1FB502B4" w14:textId="0FBB146A" w:rsidR="00BB21EA" w:rsidRDefault="00BB21EA" w:rsidP="00BB21EA">
            <w:pPr>
              <w:pStyle w:val="Content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val="fa-IR" w:bidi="fa-IR"/>
              </w:rPr>
              <w:drawing>
                <wp:inline distT="0" distB="0" distL="0" distR="0" wp14:anchorId="2F62C526" wp14:editId="3F03A6C7">
                  <wp:extent cx="1740310" cy="13601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869" cy="136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05F6">
              <w:rPr>
                <w:rFonts w:hint="cs"/>
                <w:noProof/>
                <w:sz w:val="24"/>
                <w:szCs w:val="24"/>
                <w:rtl/>
                <w:lang w:val="fa-IR" w:bidi="fa-IR"/>
              </w:rPr>
              <w:drawing>
                <wp:inline distT="0" distB="0" distL="0" distR="0" wp14:anchorId="170AD544" wp14:editId="478D8D75">
                  <wp:extent cx="1659193" cy="134683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771" cy="135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E2B78" w14:textId="37FE7179" w:rsidR="00DF027C" w:rsidRPr="003505F3" w:rsidRDefault="003505F3" w:rsidP="003505F3">
            <w:pPr>
              <w:pStyle w:val="Content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                                                                                      </w:t>
            </w:r>
          </w:p>
          <w:p w14:paraId="76269254" w14:textId="615094D6" w:rsidR="00DF027C" w:rsidRDefault="00DF027C" w:rsidP="003505F3">
            <w:pPr>
              <w:pStyle w:val="Content"/>
              <w:bidi/>
              <w:rPr>
                <w:rtl/>
              </w:rPr>
            </w:pPr>
          </w:p>
          <w:p w14:paraId="6B6AC2FC" w14:textId="296F8C33" w:rsidR="003505F3" w:rsidRPr="00443992" w:rsidRDefault="003505F3" w:rsidP="00443992">
            <w:pPr>
              <w:pStyle w:val="Content"/>
              <w:bidi/>
              <w:spacing w:line="360" w:lineRule="auto"/>
              <w:jc w:val="lowKashida"/>
              <w:rPr>
                <w:rFonts w:cstheme="minorHAnsi"/>
                <w:szCs w:val="28"/>
                <w:rtl/>
              </w:rPr>
            </w:pPr>
            <w:r w:rsidRPr="00443992">
              <w:rPr>
                <w:rFonts w:cstheme="minorHAnsi"/>
                <w:szCs w:val="28"/>
                <w:rtl/>
              </w:rPr>
              <w:t>سپس مشابه عکس</w:t>
            </w:r>
            <w:r w:rsidR="00304015" w:rsidRPr="00443992">
              <w:rPr>
                <w:rFonts w:cstheme="minorHAnsi"/>
                <w:szCs w:val="28"/>
                <w:rtl/>
              </w:rPr>
              <w:t xml:space="preserve"> بالا دو پولی را با حلقه نوار تایمینگ </w:t>
            </w:r>
            <w:r w:rsidR="00304015" w:rsidRPr="00443992">
              <w:rPr>
                <w:rFonts w:cstheme="minorHAnsi"/>
                <w:szCs w:val="28"/>
              </w:rPr>
              <w:t>GT2</w:t>
            </w:r>
            <w:r w:rsidR="00304015" w:rsidRPr="00443992">
              <w:rPr>
                <w:rFonts w:cstheme="minorHAnsi"/>
                <w:szCs w:val="28"/>
                <w:rtl/>
              </w:rPr>
              <w:t xml:space="preserve"> به هم متصل می کنیم تا با چرخش یکی </w:t>
            </w:r>
            <w:r w:rsidR="00C103C3" w:rsidRPr="00443992">
              <w:rPr>
                <w:rFonts w:cstheme="minorHAnsi"/>
                <w:szCs w:val="28"/>
                <w:rtl/>
              </w:rPr>
              <w:t>، پولی دوم نیز بچرخد ، توجه کنید که بلوک متحرک را به یک سمت نوار بچسبانید تا با حرکت نوار آن هم حرکت کند . در مرحله بعد پلکسی با سایز 337*250</w:t>
            </w:r>
            <w:r w:rsidR="00C103C3" w:rsidRPr="00443992">
              <w:rPr>
                <w:rFonts w:cstheme="minorHAnsi"/>
                <w:szCs w:val="28"/>
              </w:rPr>
              <w:t>mm</w:t>
            </w:r>
            <w:r w:rsidR="00C103C3" w:rsidRPr="00443992">
              <w:rPr>
                <w:rFonts w:cstheme="minorHAnsi"/>
                <w:szCs w:val="28"/>
                <w:rtl/>
              </w:rPr>
              <w:t xml:space="preserve"> را </w:t>
            </w:r>
            <w:r w:rsidR="00443992">
              <w:rPr>
                <w:rFonts w:cstheme="minorHAnsi" w:hint="cs"/>
                <w:szCs w:val="28"/>
                <w:rtl/>
              </w:rPr>
              <w:t xml:space="preserve"> بر </w:t>
            </w:r>
            <w:r w:rsidR="00C103C3" w:rsidRPr="00443992">
              <w:rPr>
                <w:rFonts w:cstheme="minorHAnsi"/>
                <w:szCs w:val="28"/>
                <w:rtl/>
              </w:rPr>
              <w:t>روی بلوک متحرک روی ریل می چسبانیم.</w:t>
            </w:r>
          </w:p>
          <w:p w14:paraId="29262812" w14:textId="77777777" w:rsidR="00C103C3" w:rsidRPr="003505F3" w:rsidRDefault="00C103C3" w:rsidP="00C103C3">
            <w:pPr>
              <w:pStyle w:val="Content"/>
              <w:bidi/>
              <w:rPr>
                <w:szCs w:val="28"/>
                <w:rtl/>
              </w:rPr>
            </w:pPr>
          </w:p>
          <w:p w14:paraId="341A4BC3" w14:textId="209A290F" w:rsidR="003505F3" w:rsidRDefault="00C103C3" w:rsidP="003505F3">
            <w:pPr>
              <w:pStyle w:val="Content"/>
            </w:pPr>
            <w:r>
              <w:rPr>
                <w:noProof/>
              </w:rPr>
              <w:drawing>
                <wp:inline distT="0" distB="0" distL="0" distR="0" wp14:anchorId="5525F42C" wp14:editId="03B13F73">
                  <wp:extent cx="2831690" cy="1480820"/>
                  <wp:effectExtent l="0" t="0" r="6985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690" cy="148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8848C" w14:textId="1C00CEDC" w:rsidR="00DF027C" w:rsidRDefault="00DF027C" w:rsidP="003505F3">
            <w:pPr>
              <w:pStyle w:val="Content"/>
              <w:bidi/>
              <w:rPr>
                <w:szCs w:val="28"/>
                <w:rtl/>
              </w:rPr>
            </w:pPr>
          </w:p>
          <w:p w14:paraId="5198393B" w14:textId="7F9BC302" w:rsidR="003505F3" w:rsidRPr="003505F3" w:rsidRDefault="003505F3" w:rsidP="003505F3">
            <w:pPr>
              <w:pStyle w:val="Content"/>
              <w:rPr>
                <w:szCs w:val="28"/>
              </w:rPr>
            </w:pPr>
          </w:p>
          <w:p w14:paraId="1A2F998A" w14:textId="055D74DB" w:rsidR="00C26428" w:rsidRPr="00AB2B61" w:rsidRDefault="00443992" w:rsidP="00AB2B61">
            <w:pPr>
              <w:pStyle w:val="Content"/>
              <w:bidi/>
              <w:spacing w:line="360" w:lineRule="auto"/>
              <w:jc w:val="lowKashida"/>
              <w:rPr>
                <w:rFonts w:cstheme="minorHAnsi"/>
                <w:i/>
                <w:szCs w:val="28"/>
                <w:lang w:bidi="fa-IR"/>
              </w:rPr>
            </w:pPr>
            <w:r w:rsidRPr="00AB2B61">
              <w:rPr>
                <w:rFonts w:cstheme="minorHAnsi"/>
                <w:i/>
                <w:szCs w:val="28"/>
                <w:rtl/>
              </w:rPr>
              <w:lastRenderedPageBreak/>
              <w:t>با کامل شدن محور</w:t>
            </w:r>
            <w:r w:rsidRPr="00AB2B61">
              <w:rPr>
                <w:rFonts w:cstheme="minorHAnsi"/>
                <w:iCs/>
                <w:szCs w:val="28"/>
                <w:rtl/>
              </w:rPr>
              <w:t xml:space="preserve"> </w:t>
            </w:r>
            <w:r w:rsidRPr="00AB2B61">
              <w:rPr>
                <w:rFonts w:cstheme="minorHAnsi"/>
                <w:iCs/>
                <w:szCs w:val="28"/>
              </w:rPr>
              <w:t>Y</w:t>
            </w:r>
            <w:r w:rsidRPr="00AB2B61">
              <w:rPr>
                <w:rFonts w:cstheme="minorHAnsi"/>
                <w:i/>
                <w:szCs w:val="28"/>
                <w:rtl/>
              </w:rPr>
              <w:t xml:space="preserve"> به</w:t>
            </w:r>
            <w:r w:rsidRPr="00AB2B61">
              <w:rPr>
                <w:rFonts w:cstheme="minorHAnsi"/>
                <w:iCs/>
                <w:szCs w:val="28"/>
                <w:rtl/>
              </w:rPr>
              <w:t xml:space="preserve"> </w:t>
            </w:r>
            <w:r w:rsidRPr="00AB2B61">
              <w:rPr>
                <w:rFonts w:cstheme="minorHAnsi"/>
                <w:i/>
                <w:szCs w:val="28"/>
                <w:rtl/>
              </w:rPr>
              <w:t xml:space="preserve">سراغ محور </w:t>
            </w:r>
            <w:r w:rsidRPr="00AB2B61">
              <w:rPr>
                <w:rFonts w:cstheme="minorHAnsi"/>
                <w:iCs/>
                <w:szCs w:val="28"/>
              </w:rPr>
              <w:t>X</w:t>
            </w:r>
            <w:r w:rsidRPr="00AB2B61">
              <w:rPr>
                <w:rFonts w:cstheme="minorHAnsi"/>
                <w:i/>
                <w:szCs w:val="28"/>
                <w:rtl/>
                <w:lang w:bidi="fa-IR"/>
              </w:rPr>
              <w:t xml:space="preserve"> می رویم . ابتدا دو قطعه چوبِ بلند مشابه عکس پایین برداشته و مشابه قسمت قبل ، ریل به همراه بلوکش ، که روی خود ریل سوار میشود </w:t>
            </w:r>
            <w:r w:rsidR="00AB2B61" w:rsidRPr="00AB2B61">
              <w:rPr>
                <w:rFonts w:cstheme="minorHAnsi"/>
                <w:i/>
                <w:szCs w:val="28"/>
                <w:rtl/>
                <w:lang w:bidi="fa-IR"/>
              </w:rPr>
              <w:t xml:space="preserve">را </w:t>
            </w:r>
            <w:r w:rsidRPr="00AB2B61">
              <w:rPr>
                <w:rFonts w:cstheme="minorHAnsi"/>
                <w:i/>
                <w:szCs w:val="28"/>
                <w:rtl/>
                <w:lang w:bidi="fa-IR"/>
              </w:rPr>
              <w:t xml:space="preserve">روی دو قطعه چوب محکم می کنیم سپس </w:t>
            </w:r>
            <w:r w:rsidR="00C26428" w:rsidRPr="00AB2B61">
              <w:rPr>
                <w:rFonts w:cstheme="minorHAnsi"/>
                <w:i/>
                <w:szCs w:val="28"/>
                <w:rtl/>
                <w:lang w:bidi="fa-IR"/>
              </w:rPr>
              <w:t>پولی اول روی موتور و پولی دوم روی گیربکس ک</w:t>
            </w:r>
            <w:r w:rsidR="00AB2B61" w:rsidRPr="00AB2B61">
              <w:rPr>
                <w:rFonts w:cstheme="minorHAnsi"/>
                <w:i/>
                <w:szCs w:val="28"/>
                <w:rtl/>
                <w:lang w:bidi="fa-IR"/>
              </w:rPr>
              <w:t>و</w:t>
            </w:r>
            <w:r w:rsidR="00C26428" w:rsidRPr="00AB2B61">
              <w:rPr>
                <w:rFonts w:cstheme="minorHAnsi"/>
                <w:i/>
                <w:szCs w:val="28"/>
                <w:rtl/>
                <w:lang w:bidi="fa-IR"/>
              </w:rPr>
              <w:t>چک سوار و با حلقه نوار تایمینگ به هم متصل می شوند . البته فراموش نشود که قطعه متحرک ریل ، روی یک سمت نوار</w:t>
            </w:r>
            <w:r w:rsidR="00AB2B61" w:rsidRPr="00AB2B61">
              <w:rPr>
                <w:rFonts w:cstheme="minorHAnsi"/>
                <w:i/>
                <w:szCs w:val="28"/>
                <w:rtl/>
                <w:lang w:bidi="fa-IR"/>
              </w:rPr>
              <w:t xml:space="preserve"> را</w:t>
            </w:r>
            <w:r w:rsidR="00C26428" w:rsidRPr="00AB2B61">
              <w:rPr>
                <w:rFonts w:cstheme="minorHAnsi"/>
                <w:i/>
                <w:szCs w:val="28"/>
                <w:rtl/>
                <w:lang w:bidi="fa-IR"/>
              </w:rPr>
              <w:t xml:space="preserve"> بچسب</w:t>
            </w:r>
            <w:r w:rsidR="00AB2B61" w:rsidRPr="00AB2B61">
              <w:rPr>
                <w:rFonts w:cstheme="minorHAnsi"/>
                <w:i/>
                <w:szCs w:val="28"/>
                <w:rtl/>
                <w:lang w:bidi="fa-IR"/>
              </w:rPr>
              <w:t>انی</w:t>
            </w:r>
            <w:r w:rsidR="00C26428" w:rsidRPr="00AB2B61">
              <w:rPr>
                <w:rFonts w:cstheme="minorHAnsi"/>
                <w:i/>
                <w:szCs w:val="28"/>
                <w:rtl/>
                <w:lang w:bidi="fa-IR"/>
              </w:rPr>
              <w:t>د.</w:t>
            </w:r>
          </w:p>
          <w:p w14:paraId="0F0C0A30" w14:textId="77777777" w:rsidR="00AB2B61" w:rsidRPr="00AB2B61" w:rsidRDefault="00AB2B61" w:rsidP="00AB2B61">
            <w:pPr>
              <w:pStyle w:val="Content"/>
              <w:bidi/>
              <w:rPr>
                <w:rFonts w:cs="Times New Roman"/>
                <w:iCs/>
                <w:szCs w:val="28"/>
                <w:rtl/>
                <w:lang w:bidi="fa-IR"/>
              </w:rPr>
            </w:pPr>
          </w:p>
          <w:p w14:paraId="4B18068B" w14:textId="05E55646" w:rsidR="00DC18EA" w:rsidRPr="00443992" w:rsidRDefault="00C26428" w:rsidP="00C26428">
            <w:pPr>
              <w:pStyle w:val="Content"/>
              <w:rPr>
                <w:i/>
                <w:szCs w:val="28"/>
                <w:rtl/>
                <w:lang w:bidi="fa-IR"/>
              </w:rPr>
            </w:pPr>
            <w:r>
              <w:rPr>
                <w:rFonts w:cs="Times New Roman" w:hint="cs"/>
                <w:i/>
                <w:noProof/>
                <w:szCs w:val="28"/>
                <w:rtl/>
                <w:lang w:val="fa-IR" w:bidi="fa-IR"/>
              </w:rPr>
              <w:drawing>
                <wp:inline distT="0" distB="0" distL="0" distR="0" wp14:anchorId="4EA33C05" wp14:editId="43533F10">
                  <wp:extent cx="3096137" cy="1533833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099" cy="1543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43992">
              <w:rPr>
                <w:rFonts w:cs="Times New Roman" w:hint="cs"/>
                <w:i/>
                <w:szCs w:val="28"/>
                <w:rtl/>
                <w:lang w:bidi="fa-IR"/>
              </w:rPr>
              <w:t xml:space="preserve"> </w:t>
            </w:r>
            <w:r>
              <w:rPr>
                <w:rFonts w:hint="cs"/>
                <w:i/>
                <w:noProof/>
                <w:szCs w:val="28"/>
                <w:rtl/>
                <w:lang w:val="fa-IR" w:bidi="fa-IR"/>
              </w:rPr>
              <w:drawing>
                <wp:inline distT="0" distB="0" distL="0" distR="0" wp14:anchorId="4A2B66F6" wp14:editId="2ACD5D64">
                  <wp:extent cx="2940029" cy="1540120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05" cy="15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1EE53" w14:textId="6D58AA88" w:rsidR="00AB2B61" w:rsidRDefault="00AB2B61" w:rsidP="00AB2B61">
            <w:pPr>
              <w:pStyle w:val="Content"/>
              <w:bidi/>
              <w:rPr>
                <w:i/>
                <w:sz w:val="36"/>
              </w:rPr>
            </w:pPr>
          </w:p>
        </w:tc>
      </w:tr>
    </w:tbl>
    <w:p w14:paraId="36D98A61" w14:textId="513AC967" w:rsidR="0087605E" w:rsidRPr="009A2C4E" w:rsidRDefault="00AB2B61" w:rsidP="003906D6">
      <w:pPr>
        <w:bidi/>
        <w:spacing w:line="360" w:lineRule="auto"/>
        <w:jc w:val="lowKashida"/>
        <w:rPr>
          <w:rFonts w:cstheme="minorHAnsi"/>
          <w:color w:val="061F57" w:themeColor="text2" w:themeShade="BF"/>
          <w:szCs w:val="28"/>
          <w:rtl/>
        </w:rPr>
      </w:pPr>
      <w:r w:rsidRPr="009A2C4E">
        <w:rPr>
          <w:rFonts w:cstheme="minorHAnsi"/>
          <w:color w:val="061F57" w:themeColor="text2" w:themeShade="BF"/>
          <w:szCs w:val="28"/>
          <w:rtl/>
        </w:rPr>
        <w:lastRenderedPageBreak/>
        <w:t>در مرحله بع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>د موتور سرو</w:t>
      </w:r>
      <w:r w:rsidR="003906D6" w:rsidRPr="009A2C4E">
        <w:rPr>
          <w:rFonts w:cstheme="minorHAnsi"/>
          <w:bCs/>
          <w:color w:val="061F57" w:themeColor="text2" w:themeShade="BF"/>
          <w:szCs w:val="28"/>
          <w:rtl/>
        </w:rPr>
        <w:t xml:space="preserve"> </w:t>
      </w:r>
      <w:r w:rsidR="003906D6" w:rsidRPr="009A2C4E">
        <w:rPr>
          <w:rFonts w:cstheme="minorHAnsi"/>
          <w:bCs/>
          <w:color w:val="061F57" w:themeColor="text2" w:themeShade="BF"/>
          <w:szCs w:val="28"/>
        </w:rPr>
        <w:t>SG90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 xml:space="preserve"> و</w:t>
      </w:r>
      <w:r w:rsidRPr="009A2C4E">
        <w:rPr>
          <w:rFonts w:cstheme="minorHAnsi"/>
          <w:color w:val="061F57" w:themeColor="text2" w:themeShade="BF"/>
          <w:szCs w:val="28"/>
          <w:rtl/>
        </w:rPr>
        <w:t xml:space="preserve"> پلکس</w:t>
      </w:r>
      <w:r w:rsidR="00780F23" w:rsidRPr="009A2C4E">
        <w:rPr>
          <w:rFonts w:cstheme="minorHAnsi" w:hint="cs"/>
          <w:color w:val="061F57" w:themeColor="text2" w:themeShade="BF"/>
          <w:szCs w:val="28"/>
          <w:rtl/>
          <w:lang w:bidi="fa-IR"/>
        </w:rPr>
        <w:t>ی</w:t>
      </w:r>
      <w:r w:rsidRPr="009A2C4E">
        <w:rPr>
          <w:rFonts w:cstheme="minorHAnsi"/>
          <w:color w:val="061F57" w:themeColor="text2" w:themeShade="BF"/>
          <w:szCs w:val="28"/>
          <w:rtl/>
        </w:rPr>
        <w:t xml:space="preserve"> با سایز 9*3 </w:t>
      </w:r>
      <w:r w:rsidRPr="009A2C4E">
        <w:rPr>
          <w:rFonts w:cstheme="minorHAnsi"/>
          <w:bCs/>
          <w:color w:val="061F57" w:themeColor="text2" w:themeShade="BF"/>
          <w:szCs w:val="28"/>
        </w:rPr>
        <w:t>cm</w:t>
      </w:r>
      <w:r w:rsidRPr="009A2C4E">
        <w:rPr>
          <w:rFonts w:cstheme="minorHAnsi"/>
          <w:bCs/>
          <w:color w:val="061F57" w:themeColor="text2" w:themeShade="BF"/>
          <w:szCs w:val="28"/>
          <w:rtl/>
        </w:rPr>
        <w:t xml:space="preserve"> </w:t>
      </w:r>
      <w:r w:rsidRPr="009A2C4E">
        <w:rPr>
          <w:rFonts w:cstheme="minorHAnsi"/>
          <w:color w:val="061F57" w:themeColor="text2" w:themeShade="BF"/>
          <w:szCs w:val="28"/>
          <w:rtl/>
        </w:rPr>
        <w:t>را روی بلوک متحرک و پلکسی</w:t>
      </w:r>
      <w:r w:rsidR="00780F23" w:rsidRPr="009A2C4E">
        <w:rPr>
          <w:rFonts w:cstheme="minorHAnsi"/>
          <w:color w:val="061F57" w:themeColor="text2" w:themeShade="BF"/>
          <w:szCs w:val="28"/>
        </w:rPr>
        <w:t xml:space="preserve"> </w:t>
      </w:r>
      <w:r w:rsidRPr="009A2C4E">
        <w:rPr>
          <w:rFonts w:cstheme="minorHAnsi"/>
          <w:color w:val="061F57" w:themeColor="text2" w:themeShade="BF"/>
          <w:szCs w:val="28"/>
          <w:rtl/>
        </w:rPr>
        <w:t>با سایز</w:t>
      </w:r>
      <w:r w:rsidRPr="009A2C4E">
        <w:rPr>
          <w:rFonts w:cstheme="minorHAnsi"/>
          <w:bCs/>
          <w:color w:val="061F57" w:themeColor="text2" w:themeShade="BF"/>
          <w:szCs w:val="28"/>
          <w:rtl/>
        </w:rPr>
        <w:t xml:space="preserve"> </w:t>
      </w:r>
      <w:r w:rsidRPr="009A2C4E">
        <w:rPr>
          <w:rFonts w:cstheme="minorHAnsi"/>
          <w:bCs/>
          <w:color w:val="061F57" w:themeColor="text2" w:themeShade="BF"/>
          <w:szCs w:val="28"/>
        </w:rPr>
        <w:t>*1cm</w:t>
      </w:r>
      <w:r w:rsidRPr="009A2C4E">
        <w:rPr>
          <w:rFonts w:cstheme="minorHAnsi"/>
          <w:color w:val="061F57" w:themeColor="text2" w:themeShade="BF"/>
          <w:szCs w:val="28"/>
          <w:rtl/>
        </w:rPr>
        <w:t xml:space="preserve">3 را بالای </w:t>
      </w:r>
      <w:r w:rsidR="003438FE" w:rsidRPr="009A2C4E">
        <w:rPr>
          <w:rFonts w:cstheme="minorHAnsi"/>
          <w:color w:val="061F57" w:themeColor="text2" w:themeShade="BF"/>
          <w:szCs w:val="28"/>
          <w:rtl/>
        </w:rPr>
        <w:t xml:space="preserve">پلکسی می چسبانیم 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 xml:space="preserve">تا </w:t>
      </w:r>
      <w:r w:rsidR="00780F23" w:rsidRPr="009A2C4E">
        <w:rPr>
          <w:rFonts w:cstheme="minorHAnsi" w:hint="cs"/>
          <w:color w:val="061F57" w:themeColor="text2" w:themeShade="BF"/>
          <w:szCs w:val="28"/>
          <w:rtl/>
        </w:rPr>
        <w:t>سر سرو موتور زیر آن قرار گرفته و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 xml:space="preserve"> قلم </w:t>
      </w:r>
      <w:r w:rsidR="00780F23" w:rsidRPr="009A2C4E">
        <w:rPr>
          <w:rFonts w:cstheme="minorHAnsi" w:hint="cs"/>
          <w:color w:val="061F57" w:themeColor="text2" w:themeShade="BF"/>
          <w:szCs w:val="28"/>
          <w:rtl/>
        </w:rPr>
        <w:t xml:space="preserve">را بالا و پایین ببرد ،اینگونه برنامه تنظیم میکند کجا قلم پررنگ تر بکشد و کجا کم رنگ تر 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 xml:space="preserve"> . برای محکم کردن قلم روی پلکسی می توان از این قسمت پرگار ها استفاده کرد ، که در تصویر دوم نمایش داده شده</w:t>
      </w:r>
      <w:r w:rsidR="003906D6" w:rsidRPr="009A2C4E">
        <w:rPr>
          <w:rFonts w:cstheme="minorHAnsi" w:hint="cs"/>
          <w:color w:val="061F57" w:themeColor="text2" w:themeShade="BF"/>
          <w:szCs w:val="28"/>
          <w:rtl/>
        </w:rPr>
        <w:t xml:space="preserve"> است</w:t>
      </w:r>
      <w:r w:rsidR="003906D6" w:rsidRPr="009A2C4E">
        <w:rPr>
          <w:rFonts w:cstheme="minorHAnsi"/>
          <w:color w:val="061F57" w:themeColor="text2" w:themeShade="BF"/>
          <w:szCs w:val="28"/>
          <w:rtl/>
        </w:rPr>
        <w:t>.</w:t>
      </w:r>
    </w:p>
    <w:p w14:paraId="447FD254" w14:textId="76B4B628" w:rsidR="003906D6" w:rsidRDefault="003906D6" w:rsidP="003906D6">
      <w:pPr>
        <w:bidi/>
        <w:spacing w:line="360" w:lineRule="auto"/>
        <w:jc w:val="lowKashida"/>
        <w:rPr>
          <w:rFonts w:cstheme="minorHAnsi"/>
          <w:szCs w:val="28"/>
          <w:rtl/>
        </w:rPr>
      </w:pPr>
    </w:p>
    <w:p w14:paraId="0DBD0DFA" w14:textId="11C7972A" w:rsidR="003906D6" w:rsidRDefault="003906D6" w:rsidP="003906D6">
      <w:pPr>
        <w:spacing w:line="360" w:lineRule="auto"/>
        <w:jc w:val="lowKashida"/>
        <w:rPr>
          <w:rFonts w:cstheme="minorHAnsi"/>
          <w:szCs w:val="28"/>
          <w:rtl/>
        </w:rPr>
      </w:pPr>
      <w:r>
        <w:rPr>
          <w:rFonts w:cstheme="minorHAnsi"/>
          <w:noProof/>
          <w:szCs w:val="28"/>
          <w:rtl/>
          <w:lang w:val="ar-SA"/>
        </w:rPr>
        <w:drawing>
          <wp:inline distT="0" distB="0" distL="0" distR="0" wp14:anchorId="2B18C71C" wp14:editId="646070CE">
            <wp:extent cx="2484755" cy="20049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105" cy="20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8"/>
          <w:rtl/>
          <w:lang w:val="ar-SA"/>
        </w:rPr>
        <w:drawing>
          <wp:inline distT="0" distB="0" distL="0" distR="0" wp14:anchorId="5B8D7478" wp14:editId="4F97E8B7">
            <wp:extent cx="2382632" cy="1998652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4" t="21576"/>
                    <a:stretch/>
                  </pic:blipFill>
                  <pic:spPr bwMode="auto">
                    <a:xfrm>
                      <a:off x="0" y="0"/>
                      <a:ext cx="2400687" cy="20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E234" w14:textId="3D38A45B" w:rsidR="003906D6" w:rsidRDefault="003906D6" w:rsidP="003906D6">
      <w:pPr>
        <w:bidi/>
        <w:spacing w:line="360" w:lineRule="auto"/>
        <w:jc w:val="lowKashida"/>
        <w:rPr>
          <w:rFonts w:cstheme="minorHAnsi"/>
          <w:szCs w:val="28"/>
          <w:rtl/>
        </w:rPr>
      </w:pPr>
    </w:p>
    <w:p w14:paraId="41060B21" w14:textId="216C9062" w:rsidR="003906D6" w:rsidRPr="009A2C4E" w:rsidRDefault="003906D6" w:rsidP="003906D6">
      <w:pPr>
        <w:bidi/>
        <w:spacing w:line="360" w:lineRule="auto"/>
        <w:jc w:val="lowKashida"/>
        <w:rPr>
          <w:rFonts w:cstheme="minorHAnsi"/>
          <w:color w:val="061F57" w:themeColor="text2" w:themeShade="BF"/>
          <w:szCs w:val="28"/>
          <w:rtl/>
        </w:rPr>
      </w:pPr>
      <w:r w:rsidRPr="009A2C4E">
        <w:rPr>
          <w:rFonts w:cstheme="minorHAnsi" w:hint="cs"/>
          <w:color w:val="061F57" w:themeColor="text2" w:themeShade="BF"/>
          <w:szCs w:val="28"/>
          <w:rtl/>
        </w:rPr>
        <w:t>بدین ترتیب قسمت مکانیکی ربات آماده می شود .</w:t>
      </w:r>
    </w:p>
    <w:p w14:paraId="6A398BA8" w14:textId="77777777" w:rsidR="003906D6" w:rsidRPr="003906D6" w:rsidRDefault="003906D6" w:rsidP="003906D6">
      <w:pPr>
        <w:bidi/>
        <w:spacing w:line="360" w:lineRule="auto"/>
        <w:jc w:val="lowKashida"/>
        <w:rPr>
          <w:rFonts w:cstheme="minorHAnsi"/>
          <w:szCs w:val="28"/>
          <w:rtl/>
        </w:rPr>
      </w:pPr>
    </w:p>
    <w:p w14:paraId="2399FAF2" w14:textId="77777777" w:rsidR="003906D6" w:rsidRPr="00AB2B61" w:rsidRDefault="003906D6" w:rsidP="003906D6">
      <w:pPr>
        <w:rPr>
          <w:szCs w:val="28"/>
          <w:rtl/>
        </w:rPr>
      </w:pPr>
    </w:p>
    <w:p w14:paraId="7AC6DE89" w14:textId="51135B6C" w:rsidR="00DC18EA" w:rsidRPr="003906D6" w:rsidRDefault="003906D6" w:rsidP="003906D6">
      <w:pPr>
        <w:pStyle w:val="ListParagraph"/>
        <w:numPr>
          <w:ilvl w:val="0"/>
          <w:numId w:val="3"/>
        </w:numPr>
        <w:bidi/>
        <w:rPr>
          <w:rFonts w:cstheme="minorHAnsi"/>
          <w:b w:val="0"/>
          <w:bCs/>
          <w:sz w:val="32"/>
          <w:szCs w:val="32"/>
          <w:rtl/>
        </w:rPr>
      </w:pPr>
      <w:bookmarkStart w:id="28" w:name="_Hlk166862450"/>
      <w:r w:rsidRPr="003906D6">
        <w:rPr>
          <w:rFonts w:cstheme="minorHAnsi"/>
          <w:b w:val="0"/>
          <w:bCs/>
          <w:sz w:val="32"/>
          <w:szCs w:val="32"/>
          <w:rtl/>
        </w:rPr>
        <w:t>قسمت الکتریکی :</w:t>
      </w:r>
    </w:p>
    <w:bookmarkEnd w:id="28"/>
    <w:p w14:paraId="49048BC2" w14:textId="4E72683E" w:rsidR="00DC18EA" w:rsidRDefault="00DC18EA" w:rsidP="00DC18EA">
      <w:pPr>
        <w:bidi/>
        <w:rPr>
          <w:rtl/>
        </w:rPr>
      </w:pPr>
    </w:p>
    <w:p w14:paraId="4F5D73C2" w14:textId="6A1DA17B" w:rsidR="00855023" w:rsidRPr="009A2C4E" w:rsidRDefault="003906D6" w:rsidP="00780F23">
      <w:pPr>
        <w:bidi/>
        <w:spacing w:line="360" w:lineRule="auto"/>
        <w:jc w:val="lowKashida"/>
        <w:rPr>
          <w:rFonts w:asciiTheme="minorHAnsi" w:hAnsiTheme="minorHAnsi" w:cstheme="minorHAnsi"/>
          <w:color w:val="061F57" w:themeColor="text2" w:themeShade="BF"/>
          <w:sz w:val="28"/>
          <w:szCs w:val="28"/>
          <w:rtl/>
          <w:lang w:bidi="fa-IR"/>
        </w:rPr>
      </w:pPr>
      <w:r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در مرحله بعد مشابه عکس پایین تمامی اتصالات الکتریکی ربات انجام می شود . در این مرحله ما قطعات  </w:t>
      </w:r>
      <w:r w:rsidRPr="00FB77A2">
        <w:rPr>
          <w:rFonts w:asciiTheme="minorHAnsi" w:hAnsiTheme="minorHAnsi" w:cstheme="minorHAnsi"/>
          <w:bCs/>
          <w:color w:val="061F57" w:themeColor="text2" w:themeShade="BF"/>
        </w:rPr>
        <w:t>Arduino Uno</w:t>
      </w:r>
      <w:r w:rsidRPr="00FB77A2">
        <w:rPr>
          <w:rFonts w:asciiTheme="minorHAnsi" w:hAnsiTheme="minorHAnsi" w:cstheme="minorHAnsi"/>
          <w:bCs/>
          <w:color w:val="061F57" w:themeColor="text2" w:themeShade="BF"/>
          <w:rtl/>
        </w:rPr>
        <w:t xml:space="preserve"> ،</w:t>
      </w:r>
      <w:r w:rsidRPr="009A2C4E">
        <w:rPr>
          <w:rFonts w:asciiTheme="minorHAnsi" w:hAnsiTheme="minorHAnsi" w:cstheme="minorHAnsi"/>
          <w:bCs/>
          <w:color w:val="061F57" w:themeColor="text2" w:themeShade="BF"/>
          <w:sz w:val="28"/>
          <w:szCs w:val="28"/>
          <w:rtl/>
        </w:rPr>
        <w:t xml:space="preserve"> </w:t>
      </w:r>
      <w:r w:rsidR="00C85C52" w:rsidRPr="009A2C4E">
        <w:rPr>
          <w:rFonts w:asciiTheme="minorHAnsi" w:hAnsiTheme="minorHAnsi" w:cstheme="minorHAnsi"/>
          <w:bCs/>
          <w:color w:val="061F57" w:themeColor="text2" w:themeShade="BF"/>
          <w:sz w:val="28"/>
          <w:szCs w:val="28"/>
          <w:rtl/>
        </w:rPr>
        <w:t xml:space="preserve"> </w:t>
      </w:r>
      <w:r w:rsidR="00C85C52" w:rsidRPr="00FB77A2">
        <w:rPr>
          <w:rFonts w:asciiTheme="minorHAnsi" w:hAnsiTheme="minorHAnsi" w:cstheme="minorHAnsi"/>
          <w:b/>
          <w:color w:val="061F57" w:themeColor="text2" w:themeShade="BF"/>
          <w:sz w:val="28"/>
          <w:szCs w:val="28"/>
          <w:rtl/>
        </w:rPr>
        <w:t>دو</w:t>
      </w:r>
      <w:r w:rsidR="00C85C52" w:rsidRPr="009A2C4E">
        <w:rPr>
          <w:rFonts w:asciiTheme="minorHAnsi" w:hAnsiTheme="minorHAnsi" w:cstheme="minorHAnsi"/>
          <w:bCs/>
          <w:color w:val="061F57" w:themeColor="text2" w:themeShade="BF"/>
          <w:sz w:val="28"/>
          <w:szCs w:val="28"/>
          <w:rtl/>
        </w:rPr>
        <w:t xml:space="preserve"> </w:t>
      </w:r>
      <w:r w:rsidR="00C85C52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درایور موتور </w:t>
      </w:r>
      <w:r w:rsidR="00C85C52" w:rsidRPr="00FB77A2">
        <w:rPr>
          <w:rFonts w:asciiTheme="minorHAnsi" w:hAnsiTheme="minorHAnsi" w:cstheme="minorHAnsi"/>
          <w:bCs/>
          <w:color w:val="061F57" w:themeColor="text2" w:themeShade="BF"/>
        </w:rPr>
        <w:t>DC</w:t>
      </w:r>
      <w:r w:rsidR="00C85C52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 و استپر موتور </w:t>
      </w:r>
      <w:r w:rsidR="00C85C52" w:rsidRPr="00FB77A2">
        <w:rPr>
          <w:rFonts w:asciiTheme="minorHAnsi" w:hAnsiTheme="minorHAnsi" w:cstheme="minorHAnsi"/>
          <w:bCs/>
          <w:color w:val="061F57" w:themeColor="text2" w:themeShade="BF"/>
        </w:rPr>
        <w:t>Bipolar</w:t>
      </w:r>
      <w:r w:rsidR="00C85C52" w:rsidRPr="009A2C4E">
        <w:rPr>
          <w:rFonts w:asciiTheme="minorHAnsi" w:hAnsiTheme="minorHAnsi" w:cstheme="minorHAnsi"/>
          <w:bCs/>
          <w:color w:val="061F57" w:themeColor="text2" w:themeShade="BF"/>
          <w:sz w:val="28"/>
          <w:szCs w:val="28"/>
          <w:rtl/>
        </w:rPr>
        <w:t xml:space="preserve"> </w:t>
      </w:r>
      <w:r w:rsidR="00C85C52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دو کاناله </w:t>
      </w:r>
      <w:r w:rsidR="00C85C52" w:rsidRPr="00FB77A2">
        <w:rPr>
          <w:rFonts w:asciiTheme="minorHAnsi" w:hAnsiTheme="minorHAnsi" w:cstheme="minorHAnsi"/>
          <w:bCs/>
          <w:color w:val="061F57" w:themeColor="text2" w:themeShade="BF"/>
        </w:rPr>
        <w:t>L298N</w:t>
      </w:r>
      <w:r w:rsidR="00C85C52" w:rsidRPr="00FB77A2">
        <w:rPr>
          <w:rFonts w:asciiTheme="minorHAnsi" w:hAnsiTheme="minorHAnsi" w:cstheme="minorHAnsi"/>
          <w:bCs/>
          <w:color w:val="061F57" w:themeColor="text2" w:themeShade="BF"/>
          <w:rtl/>
        </w:rPr>
        <w:t xml:space="preserve"> </w:t>
      </w:r>
      <w:r w:rsidR="00C85C52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>(یکی برای حرکت محور افقی و یکی برای عمودی )</w:t>
      </w:r>
      <w:r w:rsidR="009B30DE">
        <w:rPr>
          <w:rFonts w:asciiTheme="minorHAnsi" w:hAnsiTheme="minorHAnsi" w:cstheme="minorHAnsi" w:hint="cs"/>
          <w:color w:val="061F57" w:themeColor="text2" w:themeShade="BF"/>
          <w:sz w:val="28"/>
          <w:szCs w:val="28"/>
          <w:rtl/>
        </w:rPr>
        <w:t xml:space="preserve"> </w:t>
      </w:r>
      <w:r w:rsidR="00316F1E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  <w:lang w:bidi="fa-IR"/>
        </w:rPr>
        <w:t xml:space="preserve">، </w:t>
      </w:r>
      <w:r w:rsidR="00316F1E" w:rsidRPr="00FB77A2">
        <w:rPr>
          <w:rFonts w:asciiTheme="minorHAnsi" w:hAnsiTheme="minorHAnsi" w:cstheme="minorHAnsi"/>
          <w:color w:val="061F57" w:themeColor="text2" w:themeShade="BF"/>
        </w:rPr>
        <w:t>Alphanumeric LCD</w:t>
      </w:r>
      <w:r w:rsidR="00316F1E" w:rsidRPr="009A2C4E">
        <w:rPr>
          <w:rFonts w:asciiTheme="minorHAnsi" w:hAnsiTheme="minorHAnsi" w:cstheme="minorHAnsi"/>
          <w:b/>
          <w:bCs/>
          <w:color w:val="061F57" w:themeColor="text2" w:themeShade="BF"/>
          <w:sz w:val="28"/>
          <w:szCs w:val="28"/>
          <w:rtl/>
        </w:rPr>
        <w:t xml:space="preserve"> </w:t>
      </w:r>
      <w:r w:rsidR="00316F1E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و موتورها </w:t>
      </w:r>
      <w:r w:rsidR="00647AC4">
        <w:rPr>
          <w:rFonts w:asciiTheme="minorHAnsi" w:hAnsiTheme="minorHAnsi" w:cstheme="minorHAnsi" w:hint="cs"/>
          <w:color w:val="061F57" w:themeColor="text2" w:themeShade="BF"/>
          <w:sz w:val="28"/>
          <w:szCs w:val="28"/>
          <w:rtl/>
          <w:lang w:bidi="fa-IR"/>
        </w:rPr>
        <w:t xml:space="preserve">، </w:t>
      </w:r>
      <w:r w:rsidR="00316F1E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>به هم مشابه زیر با سیم و جامپر ها متصل می شوند تا در نهایت به عکس دوم  رسی</w:t>
      </w:r>
      <w:r w:rsidR="00647AC4">
        <w:rPr>
          <w:rFonts w:asciiTheme="minorHAnsi" w:hAnsiTheme="minorHAnsi" w:cstheme="minorHAnsi" w:hint="cs"/>
          <w:color w:val="061F57" w:themeColor="text2" w:themeShade="BF"/>
          <w:sz w:val="28"/>
          <w:szCs w:val="28"/>
          <w:rtl/>
        </w:rPr>
        <w:t xml:space="preserve">ده </w:t>
      </w:r>
      <w:r w:rsidR="00316F1E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 </w:t>
      </w:r>
      <w:r w:rsidR="00780F23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>و مدار ها</w:t>
      </w:r>
      <w:r w:rsidR="00647AC4">
        <w:rPr>
          <w:rFonts w:asciiTheme="minorHAnsi" w:hAnsiTheme="minorHAnsi" w:cstheme="minorHAnsi" w:hint="cs"/>
          <w:color w:val="061F57" w:themeColor="text2" w:themeShade="BF"/>
          <w:sz w:val="28"/>
          <w:szCs w:val="28"/>
          <w:rtl/>
        </w:rPr>
        <w:t>ی کامل شده</w:t>
      </w:r>
      <w:r w:rsidR="00780F23" w:rsidRPr="009A2C4E">
        <w:rPr>
          <w:rFonts w:asciiTheme="minorHAnsi" w:hAnsiTheme="minorHAnsi" w:cstheme="minorHAnsi"/>
          <w:color w:val="061F57" w:themeColor="text2" w:themeShade="BF"/>
          <w:sz w:val="28"/>
          <w:szCs w:val="28"/>
          <w:rtl/>
        </w:rPr>
        <w:t xml:space="preserve"> را روی تخته می چسبانیم .</w:t>
      </w:r>
    </w:p>
    <w:p w14:paraId="44AE8EAC" w14:textId="77A42ADB" w:rsidR="00316F1E" w:rsidRDefault="00316F1E" w:rsidP="00316F1E">
      <w:pPr>
        <w:bidi/>
        <w:rPr>
          <w:rFonts w:cs="Calibri"/>
        </w:rPr>
      </w:pPr>
    </w:p>
    <w:p w14:paraId="700D139C" w14:textId="4B2265E8" w:rsidR="00316F1E" w:rsidRPr="00316F1E" w:rsidRDefault="00316F1E" w:rsidP="009B30DE">
      <w:pPr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1EA5164B" wp14:editId="5CC95430">
            <wp:extent cx="6309360" cy="30307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561" cy="30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 w:bidi="fa-IR"/>
        </w:rPr>
        <w:drawing>
          <wp:inline distT="0" distB="0" distL="0" distR="0" wp14:anchorId="01AC4010" wp14:editId="4FE62FF2">
            <wp:extent cx="5709920" cy="2722245"/>
            <wp:effectExtent l="0" t="0" r="508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27" cy="27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CB40" w14:textId="176870B4" w:rsidR="00866437" w:rsidRPr="00866437" w:rsidRDefault="00866437" w:rsidP="00866437">
      <w:pPr>
        <w:rPr>
          <w:szCs w:val="28"/>
          <w:rtl/>
        </w:rPr>
      </w:pPr>
    </w:p>
    <w:p w14:paraId="0A2BA469" w14:textId="474F0C29" w:rsidR="00DC18EA" w:rsidRDefault="00DC18EA" w:rsidP="00DC18EA">
      <w:pPr>
        <w:bidi/>
        <w:rPr>
          <w:rtl/>
        </w:rPr>
      </w:pPr>
    </w:p>
    <w:p w14:paraId="51495EC1" w14:textId="193A0707" w:rsidR="000B1842" w:rsidRDefault="000B1842" w:rsidP="000B1842">
      <w:pPr>
        <w:pStyle w:val="ListParagraph"/>
        <w:tabs>
          <w:tab w:val="left" w:pos="7337"/>
        </w:tabs>
        <w:bidi/>
        <w:rPr>
          <w:szCs w:val="28"/>
          <w:rtl/>
        </w:rPr>
      </w:pPr>
    </w:p>
    <w:p w14:paraId="08D7491C" w14:textId="146F9347" w:rsidR="007D64AE" w:rsidRPr="007D64AE" w:rsidRDefault="00780F23" w:rsidP="007D64AE">
      <w:pPr>
        <w:pStyle w:val="ListParagraph"/>
        <w:numPr>
          <w:ilvl w:val="0"/>
          <w:numId w:val="3"/>
        </w:numPr>
        <w:bidi/>
        <w:rPr>
          <w:rFonts w:cstheme="minorHAnsi"/>
          <w:b w:val="0"/>
          <w:bCs/>
          <w:sz w:val="32"/>
          <w:szCs w:val="32"/>
          <w:rtl/>
        </w:rPr>
      </w:pPr>
      <w:r w:rsidRPr="00780F23">
        <w:rPr>
          <w:rFonts w:cstheme="minorHAnsi"/>
          <w:b w:val="0"/>
          <w:bCs/>
          <w:sz w:val="32"/>
          <w:szCs w:val="32"/>
          <w:rtl/>
        </w:rPr>
        <w:t xml:space="preserve">قسمت </w:t>
      </w:r>
      <w:r w:rsidRPr="00780F23">
        <w:rPr>
          <w:rFonts w:cstheme="minorHAnsi"/>
          <w:b w:val="0"/>
          <w:bCs/>
          <w:sz w:val="32"/>
          <w:szCs w:val="32"/>
        </w:rPr>
        <w:t xml:space="preserve"> :</w:t>
      </w:r>
      <w:r w:rsidRPr="00780F23">
        <w:rPr>
          <w:rFonts w:cstheme="minorHAnsi"/>
          <w:sz w:val="32"/>
          <w:szCs w:val="32"/>
        </w:rPr>
        <w:t>programming</w:t>
      </w:r>
    </w:p>
    <w:p w14:paraId="18DA5909" w14:textId="2289E765" w:rsidR="00AC475F" w:rsidRPr="00AC475F" w:rsidRDefault="007D64AE" w:rsidP="007D64AE">
      <w:pPr>
        <w:pStyle w:val="ListParagraph"/>
        <w:numPr>
          <w:ilvl w:val="0"/>
          <w:numId w:val="8"/>
        </w:numPr>
        <w:bidi/>
        <w:rPr>
          <w:rFonts w:cstheme="minorHAnsi"/>
          <w:szCs w:val="28"/>
          <w:rtl/>
          <w:lang w:bidi="fa-IR"/>
        </w:rPr>
      </w:pPr>
      <w:r w:rsidRPr="00AC475F">
        <w:rPr>
          <w:rFonts w:cs="Arial"/>
          <w:rtl/>
          <w:lang w:bidi="fa-IR"/>
        </w:rPr>
        <w:t>کد مربوط به کنترل موتورها و موقع</w:t>
      </w:r>
      <w:r w:rsidRPr="00AC475F">
        <w:rPr>
          <w:rFonts w:cs="Arial" w:hint="cs"/>
          <w:rtl/>
          <w:lang w:bidi="fa-IR"/>
        </w:rPr>
        <w:t>ی</w:t>
      </w:r>
      <w:r w:rsidRPr="00AC475F">
        <w:rPr>
          <w:rFonts w:cs="Arial" w:hint="eastAsia"/>
          <w:rtl/>
          <w:lang w:bidi="fa-IR"/>
        </w:rPr>
        <w:t>ت</w:t>
      </w:r>
      <w:r w:rsidRPr="00AC475F">
        <w:rPr>
          <w:rFonts w:cs="Arial"/>
          <w:rtl/>
          <w:lang w:bidi="fa-IR"/>
        </w:rPr>
        <w:t xml:space="preserve"> قلم</w:t>
      </w:r>
      <w:r>
        <w:rPr>
          <w:rFonts w:cs="Arial" w:hint="cs"/>
          <w:rtl/>
          <w:lang w:bidi="fa-IR"/>
        </w:rPr>
        <w:t xml:space="preserve"> در </w:t>
      </w:r>
      <w:r w:rsidRPr="007D64AE">
        <w:rPr>
          <w:rFonts w:cs="Arial"/>
          <w:rtl/>
          <w:lang w:bidi="fa-IR"/>
        </w:rPr>
        <w:t xml:space="preserve">نرم‌افزار </w:t>
      </w:r>
      <w:r w:rsidRPr="007D64AE">
        <w:rPr>
          <w:rFonts w:cs="Arial"/>
          <w:b w:val="0"/>
          <w:bCs/>
          <w:sz w:val="22"/>
          <w:szCs w:val="18"/>
          <w:lang w:bidi="fa-IR"/>
        </w:rPr>
        <w:t>Arduino IDE</w:t>
      </w:r>
      <w:r>
        <w:rPr>
          <w:rFonts w:cs="Arial" w:hint="cs"/>
          <w:b w:val="0"/>
          <w:bCs/>
          <w:sz w:val="22"/>
          <w:szCs w:val="18"/>
          <w:rtl/>
          <w:lang w:bidi="fa-IR"/>
        </w:rPr>
        <w:t xml:space="preserve"> نوشته می شود :</w:t>
      </w:r>
    </w:p>
    <w:p w14:paraId="622C44F3" w14:textId="126204C9" w:rsidR="00780F23" w:rsidRPr="00AC475F" w:rsidRDefault="00780F23" w:rsidP="00AC475F">
      <w:pPr>
        <w:tabs>
          <w:tab w:val="left" w:pos="7337"/>
        </w:tabs>
        <w:rPr>
          <w:szCs w:val="28"/>
          <w:rtl/>
        </w:rPr>
      </w:pPr>
    </w:p>
    <w:p w14:paraId="524F925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586C0"/>
          <w:sz w:val="21"/>
          <w:szCs w:val="21"/>
        </w:rPr>
        <w:t>#include</w:t>
      </w:r>
      <w:r w:rsidRPr="00841F2F">
        <w:rPr>
          <w:rFonts w:ascii="Consolas" w:hAnsi="Consolas"/>
          <w:color w:val="569CD6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&lt;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Servo.h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&gt;</w:t>
      </w:r>
    </w:p>
    <w:p w14:paraId="51AEA6A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586C0"/>
          <w:sz w:val="21"/>
          <w:szCs w:val="21"/>
        </w:rPr>
        <w:t>#include</w:t>
      </w:r>
      <w:r w:rsidRPr="00841F2F">
        <w:rPr>
          <w:rFonts w:ascii="Consolas" w:hAnsi="Consolas"/>
          <w:color w:val="569CD6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&lt;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Stepper.h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&gt;</w:t>
      </w:r>
    </w:p>
    <w:p w14:paraId="343CC06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586C0"/>
          <w:sz w:val="21"/>
          <w:szCs w:val="21"/>
        </w:rPr>
        <w:t>#include</w:t>
      </w:r>
      <w:r w:rsidRPr="00841F2F">
        <w:rPr>
          <w:rFonts w:ascii="Consolas" w:hAnsi="Consolas"/>
          <w:color w:val="569CD6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&lt;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LiquidCrystal.h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&gt;</w:t>
      </w:r>
    </w:p>
    <w:p w14:paraId="19ADA71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4EC9B0"/>
          <w:sz w:val="21"/>
          <w:szCs w:val="21"/>
        </w:rPr>
        <w:t>LiquidCrystal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4EC9B0"/>
          <w:sz w:val="21"/>
          <w:szCs w:val="21"/>
        </w:rPr>
        <w:t>A0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4EC9B0"/>
          <w:sz w:val="21"/>
          <w:szCs w:val="21"/>
        </w:rPr>
        <w:t>A1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4EC9B0"/>
          <w:sz w:val="21"/>
          <w:szCs w:val="21"/>
        </w:rPr>
        <w:t>A2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4EC9B0"/>
          <w:sz w:val="21"/>
          <w:szCs w:val="21"/>
        </w:rPr>
        <w:t>A3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4EC9B0"/>
          <w:sz w:val="21"/>
          <w:szCs w:val="21"/>
        </w:rPr>
        <w:t>A4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4EC9B0"/>
          <w:sz w:val="21"/>
          <w:szCs w:val="21"/>
        </w:rPr>
        <w:t>A5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5F0641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586C0"/>
          <w:sz w:val="21"/>
          <w:szCs w:val="21"/>
        </w:rPr>
        <w:t>#</w:t>
      </w:r>
      <w:proofErr w:type="gramStart"/>
      <w:r w:rsidRPr="00841F2F">
        <w:rPr>
          <w:rFonts w:ascii="Consolas" w:hAnsi="Consolas"/>
          <w:color w:val="C586C0"/>
          <w:sz w:val="21"/>
          <w:szCs w:val="21"/>
        </w:rPr>
        <w:t>define</w:t>
      </w:r>
      <w:proofErr w:type="gramEnd"/>
      <w:r w:rsidRPr="00841F2F">
        <w:rPr>
          <w:rFonts w:ascii="Consolas" w:hAnsi="Consolas"/>
          <w:color w:val="569CD6"/>
          <w:sz w:val="21"/>
          <w:szCs w:val="21"/>
        </w:rPr>
        <w:t xml:space="preserve"> LINE_BUFFER_LENGTH </w:t>
      </w:r>
      <w:r w:rsidRPr="00841F2F">
        <w:rPr>
          <w:rFonts w:ascii="Consolas" w:hAnsi="Consolas"/>
          <w:color w:val="B5CEA8"/>
          <w:sz w:val="21"/>
          <w:szCs w:val="21"/>
        </w:rPr>
        <w:t>512</w:t>
      </w:r>
    </w:p>
    <w:p w14:paraId="623BAEE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6B2904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// Servo position for Up and Down </w:t>
      </w:r>
    </w:p>
    <w:p w14:paraId="2B55563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const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penZUp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60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3D89FA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const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penZDown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80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872455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2DB6C8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Servo on PWM pin 6</w:t>
      </w:r>
    </w:p>
    <w:p w14:paraId="76E05BC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const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penServoPin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82DB31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C3D46D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Should be right for DVD steppers, but is not too important here</w:t>
      </w:r>
    </w:p>
    <w:p w14:paraId="45D4524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const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stepsPerRevolution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50</w:t>
      </w:r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7D64ED9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FABEF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// create servo object to control a servo </w:t>
      </w:r>
    </w:p>
    <w:p w14:paraId="657D347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Servo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penServo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  </w:t>
      </w:r>
    </w:p>
    <w:p w14:paraId="0F539E0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E2BE6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Initialize steppers for X- and Y-axis using this Arduino pins for the L293D H-bridge</w:t>
      </w:r>
    </w:p>
    <w:p w14:paraId="36B0187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4EC9B0"/>
          <w:sz w:val="21"/>
          <w:szCs w:val="21"/>
        </w:rPr>
        <w:t>Stepper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myStepperX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4EC9B0"/>
          <w:sz w:val="21"/>
          <w:szCs w:val="21"/>
        </w:rPr>
        <w:t>stepsPerRevolution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B5CEA8"/>
          <w:sz w:val="21"/>
          <w:szCs w:val="21"/>
        </w:rPr>
        <w:t>2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3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4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5</w:t>
      </w:r>
      <w:r w:rsidRPr="00841F2F">
        <w:rPr>
          <w:rFonts w:ascii="Consolas" w:hAnsi="Consolas"/>
          <w:color w:val="CCCCCC"/>
          <w:sz w:val="21"/>
          <w:szCs w:val="21"/>
        </w:rPr>
        <w:t>);            </w:t>
      </w:r>
    </w:p>
    <w:p w14:paraId="1CA66D6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4EC9B0"/>
          <w:sz w:val="21"/>
          <w:szCs w:val="21"/>
        </w:rPr>
        <w:t>Stepper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myStepperY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4EC9B0"/>
          <w:sz w:val="21"/>
          <w:szCs w:val="21"/>
        </w:rPr>
        <w:t>stepsPerRevolution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B5CEA8"/>
          <w:sz w:val="21"/>
          <w:szCs w:val="21"/>
        </w:rPr>
        <w:t>9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8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7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6</w:t>
      </w:r>
      <w:r w:rsidRPr="00841F2F">
        <w:rPr>
          <w:rFonts w:ascii="Consolas" w:hAnsi="Consolas"/>
          <w:color w:val="CCCCCC"/>
          <w:sz w:val="21"/>
          <w:szCs w:val="21"/>
        </w:rPr>
        <w:t>);  </w:t>
      </w:r>
    </w:p>
    <w:p w14:paraId="37C01E2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50885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/* Structures, global variables    */</w:t>
      </w:r>
    </w:p>
    <w:p w14:paraId="0C8A6B5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struct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4EC9B0"/>
          <w:sz w:val="21"/>
          <w:szCs w:val="21"/>
        </w:rPr>
        <w:t>point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{ </w:t>
      </w:r>
    </w:p>
    <w:p w14:paraId="354488E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x; </w:t>
      </w:r>
    </w:p>
    <w:p w14:paraId="2144C46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y; </w:t>
      </w:r>
    </w:p>
    <w:p w14:paraId="662FB65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z; </w:t>
      </w:r>
    </w:p>
    <w:p w14:paraId="4F737C1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};</w:t>
      </w:r>
    </w:p>
    <w:p w14:paraId="1C6CD06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82F86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// Current position of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plothead</w:t>
      </w:r>
      <w:proofErr w:type="spellEnd"/>
    </w:p>
    <w:p w14:paraId="5C802EC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struct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4EC9B0"/>
          <w:sz w:val="21"/>
          <w:szCs w:val="21"/>
        </w:rPr>
        <w:t>point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C8E89D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349D96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Drawing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settings, should be OK</w:t>
      </w:r>
    </w:p>
    <w:p w14:paraId="0325893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StepInc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520E3CE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742502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50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60A56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50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5A8B7F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4A597A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Motor steps to go 1 millimeter.</w:t>
      </w:r>
    </w:p>
    <w:p w14:paraId="6FB6D7B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lastRenderedPageBreak/>
        <w:t xml:space="preserve">// Use test sketch to go 100 steps. Measure the length of line. </w:t>
      </w:r>
    </w:p>
    <w:p w14:paraId="547EC50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Calculate steps per mm. Enter here.</w:t>
      </w:r>
    </w:p>
    <w:p w14:paraId="1E5A4C7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StepsPerMillimeterX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6.0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934CC7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StepsPerMillimeterY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6.0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99503D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4C2212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Drawing robot limits, in mm</w:t>
      </w:r>
    </w:p>
    <w:p w14:paraId="567FD12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// OK to start with. Could go up to 50 mm if calibrated well. </w:t>
      </w:r>
    </w:p>
    <w:p w14:paraId="0086BCB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C02E7F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300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689B1A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B70CDC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300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1920B2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5AC3A1A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E1E4C0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B56A5B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620582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71E21DD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0A9EB25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2D991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Set to true to get debug output.</w:t>
      </w:r>
    </w:p>
    <w:p w14:paraId="4156D22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CCCCCC"/>
          <w:sz w:val="21"/>
          <w:szCs w:val="21"/>
        </w:rPr>
        <w:t>boolean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verbose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AC846D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052231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Needs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to interpret </w:t>
      </w:r>
    </w:p>
    <w:p w14:paraId="5A19B8D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1 for moving</w:t>
      </w:r>
    </w:p>
    <w:p w14:paraId="27D42D5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4 P300 (wait 150ms)</w:t>
      </w:r>
    </w:p>
    <w:p w14:paraId="11DCA01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M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300 S30 (pen down)</w:t>
      </w:r>
    </w:p>
    <w:p w14:paraId="57F6C71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M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300 S50 (pen up)</w:t>
      </w:r>
    </w:p>
    <w:p w14:paraId="31404EF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Discard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anything with a (</w:t>
      </w:r>
    </w:p>
    <w:p w14:paraId="0B22278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Discard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any other command!</w:t>
      </w:r>
    </w:p>
    <w:p w14:paraId="38526E8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D673C1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/**********************</w:t>
      </w:r>
    </w:p>
    <w:p w14:paraId="0C79DCC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 * void 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setup(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) -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Initialisations</w:t>
      </w:r>
      <w:proofErr w:type="spellEnd"/>
    </w:p>
    <w:p w14:paraId="3A18B47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***********************/</w:t>
      </w:r>
    </w:p>
    <w:p w14:paraId="60D0D73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setup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>) {</w:t>
      </w:r>
      <w:r w:rsidRPr="00841F2F">
        <w:rPr>
          <w:rFonts w:ascii="Consolas" w:hAnsi="Consolas"/>
          <w:color w:val="6A9955"/>
          <w:sz w:val="21"/>
          <w:szCs w:val="21"/>
        </w:rPr>
        <w:t>//Setup</w:t>
      </w:r>
    </w:p>
    <w:p w14:paraId="46DDD8A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begin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B5CEA8"/>
          <w:sz w:val="21"/>
          <w:szCs w:val="21"/>
        </w:rPr>
        <w:t>9600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47CCB5C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begin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16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B5CEA8"/>
          <w:sz w:val="21"/>
          <w:szCs w:val="21"/>
        </w:rPr>
        <w:t>2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1365DDC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clear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();</w:t>
      </w:r>
    </w:p>
    <w:p w14:paraId="45FA9A6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setCursor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5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A030DB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"WELCOME"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2232996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penServo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attach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penServoPin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A32B49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penServo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write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penZUp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645FD7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1000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619691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clear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();</w:t>
      </w:r>
    </w:p>
    <w:p w14:paraId="27E16D4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2AE39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// Decrease if necessary</w:t>
      </w:r>
    </w:p>
    <w:p w14:paraId="1E68D4D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myStepperX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setSpeed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250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6B937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myStepperY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setSpeed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250</w:t>
      </w:r>
      <w:r w:rsidRPr="00841F2F">
        <w:rPr>
          <w:rFonts w:ascii="Consolas" w:hAnsi="Consolas"/>
          <w:color w:val="CCCCCC"/>
          <w:sz w:val="21"/>
          <w:szCs w:val="21"/>
        </w:rPr>
        <w:t>);  </w:t>
      </w:r>
    </w:p>
    <w:p w14:paraId="7A81175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568E12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"Mini CNC Plotter alive and kicking!"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6392AE3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"X range is from 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0D33844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0C654B2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to 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250161C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4110C8C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mm."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3BF2C6E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"Y range is from 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6BC501C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7FE301A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to 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42C3E20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6FC3D9F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mm."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478E09B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</w:t>
      </w:r>
    </w:p>
    <w:p w14:paraId="2F17667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FC25A1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/**********************</w:t>
      </w:r>
    </w:p>
    <w:p w14:paraId="4E06F80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 * void 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loop(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) - Main loop</w:t>
      </w:r>
    </w:p>
    <w:p w14:paraId="7C66E07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***********************/</w:t>
      </w:r>
    </w:p>
    <w:p w14:paraId="11BD211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loop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 </w:t>
      </w:r>
    </w:p>
    <w:p w14:paraId="1FAB920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{</w:t>
      </w:r>
    </w:p>
    <w:p w14:paraId="140DD72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200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7202FCD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LINE_BUFFER_LENGTH ];</w:t>
      </w:r>
    </w:p>
    <w:p w14:paraId="77AB3EA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CCCCCC"/>
          <w:sz w:val="21"/>
          <w:szCs w:val="21"/>
        </w:rPr>
        <w:t xml:space="preserve"> c;</w:t>
      </w:r>
    </w:p>
    <w:p w14:paraId="7F8FE92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EF1796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bool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0CC443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761778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51333A7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55647C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A0BD29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29AC10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while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45EBD8A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3E421F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    // Serial reception - Mostly from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Grbl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>, added semicolon support</w:t>
      </w:r>
    </w:p>
    <w:p w14:paraId="61F8C92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while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available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()</w:t>
      </w:r>
      <w:r w:rsidRPr="00841F2F">
        <w:rPr>
          <w:rFonts w:ascii="Consolas" w:hAnsi="Consolas"/>
          <w:color w:val="D4D4D4"/>
          <w:sz w:val="21"/>
          <w:szCs w:val="21"/>
        </w:rPr>
        <w:t>&gt;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204948F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c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read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();</w:t>
      </w:r>
    </w:p>
    <w:p w14:paraId="367FF76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\n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 xml:space="preserve">) </w:t>
      </w:r>
      <w:r w:rsidRPr="00841F2F">
        <w:rPr>
          <w:rFonts w:ascii="Consolas" w:hAnsi="Consolas"/>
          <w:color w:val="D4D4D4"/>
          <w:sz w:val="21"/>
          <w:szCs w:val="21"/>
        </w:rPr>
        <w:t>||</w:t>
      </w:r>
      <w:r w:rsidRPr="00841F2F">
        <w:rPr>
          <w:rFonts w:ascii="Consolas" w:hAnsi="Consolas"/>
          <w:color w:val="CCCCCC"/>
          <w:sz w:val="21"/>
          <w:szCs w:val="21"/>
        </w:rPr>
        <w:t xml:space="preserve"> (c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\r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)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// End of line reached</w:t>
      </w:r>
    </w:p>
    <w:p w14:paraId="6642160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&gt;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    // Line is complete. Then execute!</w:t>
      </w:r>
    </w:p>
    <w:p w14:paraId="105524C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\0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// Terminate string</w:t>
      </w:r>
    </w:p>
    <w:p w14:paraId="2D70AC4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 { </w:t>
      </w:r>
    </w:p>
    <w:p w14:paraId="568DEC4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>Received : 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1DAEE48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>( line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); </w:t>
      </w:r>
    </w:p>
    <w:p w14:paraId="5982868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  }</w:t>
      </w:r>
    </w:p>
    <w:p w14:paraId="7F6FE7A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processIncomingLine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 line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03178A4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92082B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} </w:t>
      </w:r>
    </w:p>
    <w:p w14:paraId="2F434D7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 </w:t>
      </w:r>
    </w:p>
    <w:p w14:paraId="43FEEA4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lastRenderedPageBreak/>
        <w:t>          // Empty or comment line. Skip block.</w:t>
      </w:r>
    </w:p>
    <w:p w14:paraId="256E73C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}</w:t>
      </w:r>
    </w:p>
    <w:p w14:paraId="195D0FF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23A025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678C9B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"ok"</w:t>
      </w:r>
      <w:r w:rsidRPr="00841F2F">
        <w:rPr>
          <w:rFonts w:ascii="Consolas" w:hAnsi="Consolas"/>
          <w:color w:val="CCCCCC"/>
          <w:sz w:val="21"/>
          <w:szCs w:val="21"/>
        </w:rPr>
        <w:t>);    </w:t>
      </w:r>
    </w:p>
    <w:p w14:paraId="02DFC3A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} </w:t>
      </w:r>
    </w:p>
    <w:p w14:paraId="5D61CAC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BAC86A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 </w:t>
      </w:r>
      <w:r w:rsidRPr="00841F2F">
        <w:rPr>
          <w:rFonts w:ascii="Consolas" w:hAnsi="Consolas"/>
          <w:color w:val="D4D4D4"/>
          <w:sz w:val="21"/>
          <w:szCs w:val="21"/>
        </w:rPr>
        <w:t>||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// Throw away all comment characters</w:t>
      </w:r>
    </w:p>
    <w:p w14:paraId="74B700D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')'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 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// End of comment. Resume line.</w:t>
      </w:r>
    </w:p>
    <w:p w14:paraId="2BA85D8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} </w:t>
      </w:r>
    </w:p>
    <w:p w14:paraId="7519A01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31FA98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 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       // Throw away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whitepace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 xml:space="preserve"> and control characters</w:t>
      </w:r>
    </w:p>
    <w:p w14:paraId="20B8C21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6AF9EE6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'/'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// Block delete not supported. Ignore character.</w:t>
      </w:r>
    </w:p>
    <w:p w14:paraId="113BB24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3A33CF2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'('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// Enable comments flag and ignore all characters until ')' or EOL.</w:t>
      </w:r>
    </w:p>
    <w:p w14:paraId="709FA25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true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72428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0136173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';'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1325D4E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true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D656AA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26BA3C2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LINE_BUFFER_LENGTH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51A1DF4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 xml:space="preserve">ERROR - 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lineBuffer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 xml:space="preserve"> overflow"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49FF466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lineIsComment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613BAD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lineSemiColon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569CD6"/>
          <w:sz w:val="21"/>
          <w:szCs w:val="21"/>
        </w:rPr>
        <w:t>false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96A1C2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06C6842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>( c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'a'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&amp;&amp;</w:t>
      </w:r>
      <w:r w:rsidRPr="00841F2F">
        <w:rPr>
          <w:rFonts w:ascii="Consolas" w:hAnsi="Consolas"/>
          <w:color w:val="CCCCCC"/>
          <w:sz w:val="21"/>
          <w:szCs w:val="21"/>
        </w:rPr>
        <w:t xml:space="preserve"> c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'z'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//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Upcase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 xml:space="preserve"> lowercase</w:t>
      </w:r>
    </w:p>
    <w:p w14:paraId="08C93F7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r w:rsidRPr="00841F2F">
        <w:rPr>
          <w:rFonts w:ascii="Consolas" w:hAnsi="Consolas"/>
          <w:color w:val="CE9178"/>
          <w:sz w:val="21"/>
          <w:szCs w:val="21"/>
        </w:rPr>
        <w:t>'a'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E9178"/>
          <w:sz w:val="21"/>
          <w:szCs w:val="21"/>
        </w:rPr>
        <w:t>'A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B94638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} </w:t>
      </w:r>
    </w:p>
    <w:p w14:paraId="76BB7E8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1F1A8E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c;</w:t>
      </w:r>
    </w:p>
    <w:p w14:paraId="7EE9980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  }</w:t>
      </w:r>
    </w:p>
    <w:p w14:paraId="627A5D3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}</w:t>
      </w:r>
    </w:p>
    <w:p w14:paraId="0B581AE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}</w:t>
      </w:r>
    </w:p>
    <w:p w14:paraId="4E0D8BD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}</w:t>
      </w:r>
    </w:p>
    <w:p w14:paraId="78BA116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153B01B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</w:t>
      </w:r>
    </w:p>
    <w:p w14:paraId="13BD02F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527E73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processIncomingLine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proofErr w:type="gramEnd"/>
      <w:r w:rsidRPr="00841F2F">
        <w:rPr>
          <w:rFonts w:ascii="Consolas" w:hAnsi="Consolas"/>
          <w:color w:val="569CD6"/>
          <w:sz w:val="21"/>
          <w:szCs w:val="21"/>
        </w:rPr>
        <w:t>*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charNB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76DE243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3210A4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64</w:t>
      </w:r>
      <w:r w:rsidRPr="00841F2F">
        <w:rPr>
          <w:rFonts w:ascii="Consolas" w:hAnsi="Consolas"/>
          <w:color w:val="CCCCCC"/>
          <w:sz w:val="21"/>
          <w:szCs w:val="21"/>
        </w:rPr>
        <w:t xml:space="preserve"> ];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             // Hope that 64 is enough for 1 parameter</w:t>
      </w:r>
    </w:p>
    <w:p w14:paraId="659448F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struct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4EC9B0"/>
          <w:sz w:val="21"/>
          <w:szCs w:val="21"/>
        </w:rPr>
        <w:t>point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4C1142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E2E50B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0.0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51DB59B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0.0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670CB3A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547A5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Needs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to interpret </w:t>
      </w:r>
    </w:p>
    <w:p w14:paraId="5CE6145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1 for moving</w:t>
      </w:r>
    </w:p>
    <w:p w14:paraId="01A6A15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4 P300 (wait 150ms)</w:t>
      </w:r>
    </w:p>
    <w:p w14:paraId="7087B99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1 X60 Y30</w:t>
      </w:r>
    </w:p>
    <w:p w14:paraId="21E7471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1 X30 Y50</w:t>
      </w:r>
    </w:p>
    <w:p w14:paraId="409F517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M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300 S30 (pen down)</w:t>
      </w:r>
    </w:p>
    <w:p w14:paraId="3B06063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M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300 S50 (pen up)</w:t>
      </w:r>
    </w:p>
    <w:p w14:paraId="71297C1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Discard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anything with a (</w:t>
      </w:r>
    </w:p>
    <w:p w14:paraId="5F897D5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Discard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any other command!</w:t>
      </w:r>
    </w:p>
    <w:p w14:paraId="3899E1B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2763B4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841F2F">
        <w:rPr>
          <w:rFonts w:ascii="Consolas" w:hAnsi="Consolas"/>
          <w:color w:val="C586C0"/>
          <w:sz w:val="21"/>
          <w:szCs w:val="21"/>
        </w:rPr>
        <w:t>while</w:t>
      </w:r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&lt;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charNB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0CCBB81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switch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[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 ) 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// Select command, if any</w:t>
      </w:r>
    </w:p>
    <w:p w14:paraId="7E61A91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'U'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03A0AF5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penDown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4672643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D7B1E6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'D'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674ACE8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   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BE2F5B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CF8C53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'G'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3EB3C6F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 xml:space="preserve">[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// /!\ Dirty - Only works with 2 digit commands</w:t>
      </w:r>
    </w:p>
    <w:p w14:paraId="11E5041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    //      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buffer[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1] = line[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>++ ];</w:t>
      </w:r>
    </w:p>
    <w:p w14:paraId="19D9D03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    //      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buffer[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2] = '\0';</w:t>
      </w:r>
    </w:p>
    <w:p w14:paraId="54150E1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\0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6C97E5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B00931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switch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DCDCAA"/>
          <w:sz w:val="21"/>
          <w:szCs w:val="21"/>
        </w:rPr>
        <w:t>atoi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 buffer ) ){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// Select G command</w:t>
      </w:r>
    </w:p>
    <w:p w14:paraId="2018B2A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               // G00 &amp; G01 - Movement or fast movement. Same here</w:t>
      </w:r>
    </w:p>
    <w:p w14:paraId="6E897DF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2BB23E6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        // 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/!\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Dirty - Suppose that X is before Y</w:t>
      </w:r>
    </w:p>
    <w:p w14:paraId="7010CEF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D4D4D4"/>
          <w:sz w:val="21"/>
          <w:szCs w:val="21"/>
        </w:rPr>
        <w:t>*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strchr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</w:t>
      </w:r>
      <w:proofErr w:type="gramEnd"/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CE9178"/>
          <w:sz w:val="21"/>
          <w:szCs w:val="21"/>
        </w:rPr>
        <w:t>'X'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// Get X/Y position in the string (if any)</w:t>
      </w:r>
    </w:p>
    <w:p w14:paraId="4FE0692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D4D4D4"/>
          <w:sz w:val="21"/>
          <w:szCs w:val="21"/>
        </w:rPr>
        <w:t>*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strchr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</w:t>
      </w:r>
      <w:proofErr w:type="gramEnd"/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CE9178"/>
          <w:sz w:val="21"/>
          <w:szCs w:val="21"/>
        </w:rPr>
        <w:t>'Y'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6F2F5A4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indexY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06A756D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atof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5CBA88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7B01A1A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} </w:t>
      </w:r>
    </w:p>
    <w:p w14:paraId="08A2679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 ) {</w:t>
      </w:r>
    </w:p>
    <w:p w14:paraId="596CFE6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atof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indexY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56944A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727BCF8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} </w:t>
      </w:r>
    </w:p>
    <w:p w14:paraId="12D62AF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D3C12F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atof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indexY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4AF51A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\0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4DC9D6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atof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6E8E7C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}</w:t>
      </w:r>
    </w:p>
    <w:p w14:paraId="6B39516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drawLine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10F4475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      //        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Serial.println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>("ok");</w:t>
      </w:r>
    </w:p>
    <w:p w14:paraId="0662932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EB3126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newPos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6D518B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820DEA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}</w:t>
      </w:r>
    </w:p>
    <w:p w14:paraId="600B31F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2887D30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'M'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7DB688C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 xml:space="preserve">[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];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// /!\ Dirty - Only works with 3 digit commands</w:t>
      </w:r>
    </w:p>
    <w:p w14:paraId="5EAA3C1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 xml:space="preserve">[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];</w:t>
      </w:r>
    </w:p>
    <w:p w14:paraId="43CF491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2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line</w:t>
      </w:r>
      <w:r w:rsidRPr="00841F2F">
        <w:rPr>
          <w:rFonts w:ascii="Consolas" w:hAnsi="Consolas"/>
          <w:color w:val="CCCCCC"/>
          <w:sz w:val="21"/>
          <w:szCs w:val="21"/>
        </w:rPr>
        <w:t xml:space="preserve">[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++</w:t>
      </w:r>
      <w:r w:rsidRPr="00841F2F">
        <w:rPr>
          <w:rFonts w:ascii="Consolas" w:hAnsi="Consolas"/>
          <w:color w:val="CCCCCC"/>
          <w:sz w:val="21"/>
          <w:szCs w:val="21"/>
        </w:rPr>
        <w:t xml:space="preserve"> ];</w:t>
      </w:r>
    </w:p>
    <w:p w14:paraId="0233ED4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9CDCFE"/>
          <w:sz w:val="21"/>
          <w:szCs w:val="21"/>
        </w:rPr>
        <w:t>buffer</w:t>
      </w:r>
      <w:r w:rsidRPr="00841F2F">
        <w:rPr>
          <w:rFonts w:ascii="Consolas" w:hAnsi="Consolas"/>
          <w:color w:val="CCCCCC"/>
          <w:sz w:val="21"/>
          <w:szCs w:val="21"/>
        </w:rPr>
        <w:t>[</w:t>
      </w:r>
      <w:proofErr w:type="gramEnd"/>
      <w:r w:rsidRPr="00841F2F">
        <w:rPr>
          <w:rFonts w:ascii="Consolas" w:hAnsi="Consolas"/>
          <w:color w:val="B5CEA8"/>
          <w:sz w:val="21"/>
          <w:szCs w:val="21"/>
        </w:rPr>
        <w:t>3</w:t>
      </w:r>
      <w:r w:rsidRPr="00841F2F">
        <w:rPr>
          <w:rFonts w:ascii="Consolas" w:hAnsi="Consolas"/>
          <w:color w:val="CCCCCC"/>
          <w:sz w:val="21"/>
          <w:szCs w:val="21"/>
        </w:rPr>
        <w:t xml:space="preserve">]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D7BA7D"/>
          <w:sz w:val="21"/>
          <w:szCs w:val="21"/>
        </w:rPr>
        <w:t>\0</w:t>
      </w:r>
      <w:r w:rsidRPr="00841F2F">
        <w:rPr>
          <w:rFonts w:ascii="Consolas" w:hAnsi="Consolas"/>
          <w:color w:val="CE9178"/>
          <w:sz w:val="21"/>
          <w:szCs w:val="21"/>
        </w:rPr>
        <w:t>'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1D232C5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switch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DCDCAA"/>
          <w:sz w:val="21"/>
          <w:szCs w:val="21"/>
        </w:rPr>
        <w:t>atoi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 buffer ) ){</w:t>
      </w:r>
    </w:p>
    <w:p w14:paraId="6968D42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300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759EF49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{</w:t>
      </w:r>
    </w:p>
    <w:p w14:paraId="6E1B2A3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569CD6"/>
          <w:sz w:val="21"/>
          <w:szCs w:val="21"/>
        </w:rPr>
        <w:t>char</w:t>
      </w:r>
      <w:r w:rsidRPr="00841F2F">
        <w:rPr>
          <w:rFonts w:ascii="Consolas" w:hAnsi="Consolas"/>
          <w:color w:val="D4D4D4"/>
          <w:sz w:val="21"/>
          <w:szCs w:val="21"/>
        </w:rPr>
        <w:t>*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strchr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line</w:t>
      </w:r>
      <w:proofErr w:type="gramEnd"/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>currentIndex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CE9178"/>
          <w:sz w:val="21"/>
          <w:szCs w:val="21"/>
        </w:rPr>
        <w:t>'S'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232E56B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atof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indexS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+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3C19E3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        //          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Serial.println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>("ok");</w:t>
      </w:r>
    </w:p>
    <w:p w14:paraId="75E0A2B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30</w:t>
      </w:r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45CF196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penDown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350F476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  }</w:t>
      </w:r>
    </w:p>
    <w:p w14:paraId="2634493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50</w:t>
      </w:r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3EE8847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792D99E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  }</w:t>
      </w:r>
    </w:p>
    <w:p w14:paraId="6575E4E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76DB050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}</w:t>
      </w:r>
    </w:p>
    <w:p w14:paraId="4B5C9D3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case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114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  <w:r w:rsidRPr="00841F2F">
        <w:rPr>
          <w:rFonts w:ascii="Consolas" w:hAnsi="Consolas"/>
          <w:color w:val="6A9955"/>
          <w:sz w:val="21"/>
          <w:szCs w:val="21"/>
        </w:rPr>
        <w:t xml:space="preserve">                                // M114 -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Repport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 xml:space="preserve"> position</w:t>
      </w:r>
    </w:p>
    <w:p w14:paraId="3B08C98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>Absolute position : X = "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5B2946B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x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598ADD8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 xml:space="preserve">  -  Y = "</w:t>
      </w:r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3F61785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actuatorPos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9CDCFE"/>
          <w:sz w:val="21"/>
          <w:szCs w:val="21"/>
        </w:rPr>
        <w:t>y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19522B2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41F2F">
        <w:rPr>
          <w:rFonts w:ascii="Consolas" w:hAnsi="Consolas"/>
          <w:color w:val="C586C0"/>
          <w:sz w:val="21"/>
          <w:szCs w:val="21"/>
        </w:rPr>
        <w:t>break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04D20B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default</w:t>
      </w:r>
      <w:r w:rsidRPr="00841F2F">
        <w:rPr>
          <w:rFonts w:ascii="Consolas" w:hAnsi="Consolas"/>
          <w:color w:val="CCCCCC"/>
          <w:sz w:val="21"/>
          <w:szCs w:val="21"/>
        </w:rPr>
        <w:t>:</w:t>
      </w:r>
    </w:p>
    <w:p w14:paraId="29ED38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( 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>Command not recognized : M"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CA0DB7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proofErr w:type="gramStart"/>
      <w:r w:rsidRPr="00841F2F">
        <w:rPr>
          <w:rFonts w:ascii="Consolas" w:hAnsi="Consolas"/>
          <w:color w:val="CCCCCC"/>
          <w:sz w:val="21"/>
          <w:szCs w:val="21"/>
        </w:rPr>
        <w:t>( buffer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);</w:t>
      </w:r>
    </w:p>
    <w:p w14:paraId="121027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}</w:t>
      </w:r>
    </w:p>
    <w:p w14:paraId="10CBB10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}</w:t>
      </w:r>
    </w:p>
    <w:p w14:paraId="71527BC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04648520" w14:textId="77777777" w:rsidR="00841F2F" w:rsidRPr="00841F2F" w:rsidRDefault="00841F2F" w:rsidP="00841F2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br/>
      </w:r>
    </w:p>
    <w:p w14:paraId="1F53D6B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14:paraId="6E603BBC" w14:textId="77777777" w:rsidR="00841F2F" w:rsidRPr="00841F2F" w:rsidRDefault="00841F2F" w:rsidP="00841F2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CE089A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/*********************************</w:t>
      </w:r>
    </w:p>
    <w:p w14:paraId="4D0E2E0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 Draw a line from (x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0;y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0) to (x1;y1). </w:t>
      </w:r>
    </w:p>
    <w:p w14:paraId="3408925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 xml:space="preserve"> * </w:t>
      </w:r>
      <w:proofErr w:type="spellStart"/>
      <w:r w:rsidRPr="00841F2F">
        <w:rPr>
          <w:rFonts w:ascii="Consolas" w:hAnsi="Consolas"/>
          <w:color w:val="6A9955"/>
          <w:sz w:val="21"/>
          <w:szCs w:val="21"/>
        </w:rPr>
        <w:t>Bresenham</w:t>
      </w:r>
      <w:proofErr w:type="spellEnd"/>
      <w:r w:rsidRPr="00841F2F">
        <w:rPr>
          <w:rFonts w:ascii="Consolas" w:hAnsi="Consolas"/>
          <w:color w:val="6A9955"/>
          <w:sz w:val="21"/>
          <w:szCs w:val="21"/>
        </w:rPr>
        <w:t xml:space="preserve"> algo from https://www.marginallyclever.com/blog/2013/08/how-to-build-an-2-axis-arduino-cnc-gcode-interpreter/</w:t>
      </w:r>
    </w:p>
    <w:p w14:paraId="47E2FE9A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 int (x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1;y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1) : Starting coordinates</w:t>
      </w:r>
    </w:p>
    <w:p w14:paraId="6A4E427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 int (x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2;y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>2) : Ending coordinates</w:t>
      </w:r>
    </w:p>
    <w:p w14:paraId="5758DE5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**********************************/</w:t>
      </w:r>
    </w:p>
    <w:p w14:paraId="0756AD4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drawLine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x1</w:t>
      </w:r>
      <w:r w:rsidRPr="00841F2F">
        <w:rPr>
          <w:rFonts w:ascii="Consolas" w:hAnsi="Consolas"/>
          <w:color w:val="CCCCCC"/>
          <w:sz w:val="21"/>
          <w:szCs w:val="21"/>
        </w:rPr>
        <w:t xml:space="preserve">,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9CDCFE"/>
          <w:sz w:val="21"/>
          <w:szCs w:val="21"/>
        </w:rPr>
        <w:t>y1</w:t>
      </w:r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2341AE4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setCursor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"X="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(x1);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 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29C7591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setCursor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8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"Y="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(y1);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  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FB2BBB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6D9852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</w:t>
      </w:r>
    </w:p>
    <w:p w14:paraId="41D5D8D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{</w:t>
      </w:r>
    </w:p>
    <w:p w14:paraId="43EBDE3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"fx1, fy1: 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AB8830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(x1);</w:t>
      </w:r>
    </w:p>
    <w:p w14:paraId="2386787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","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78C8EC9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(y1);</w:t>
      </w:r>
    </w:p>
    <w:p w14:paraId="4F29118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75925C8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  </w:t>
      </w:r>
    </w:p>
    <w:p w14:paraId="0AF59EB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BD7628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Bring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instructions within limits</w:t>
      </w:r>
    </w:p>
    <w:p w14:paraId="60EC5CF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(x1 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66B6595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x1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7C8E965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0529FD0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(x1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36DD517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x1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638AD3C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5FEACD0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(y1 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4DC7B88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y1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01FE844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1C25A05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(y1 </w:t>
      </w:r>
      <w:r w:rsidRPr="00841F2F">
        <w:rPr>
          <w:rFonts w:ascii="Consolas" w:hAnsi="Consolas"/>
          <w:color w:val="D4D4D4"/>
          <w:sz w:val="21"/>
          <w:szCs w:val="21"/>
        </w:rPr>
        <w:t>&lt;=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6A83F4F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y1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635927F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6E5EAA6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40BB5D4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EF6210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</w:t>
      </w:r>
    </w:p>
    <w:p w14:paraId="735D877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{</w:t>
      </w:r>
    </w:p>
    <w:p w14:paraId="6621F6F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Xpos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 xml:space="preserve">, 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Ypos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: 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00BE70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23ABB3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","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D1587D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E0910B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CD3B6A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311384B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4D6CB4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</w:t>
      </w:r>
    </w:p>
    <w:p w14:paraId="4F412D1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{</w:t>
      </w:r>
    </w:p>
    <w:p w14:paraId="126CDF4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"x1, y1: 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75BF22B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(x1);</w:t>
      </w:r>
    </w:p>
    <w:p w14:paraId="40A320C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","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D2DD7A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(y1);</w:t>
      </w:r>
    </w:p>
    <w:p w14:paraId="72B6D53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6B1E9DF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109FA1E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7127D7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Convert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coordinates to steps</w:t>
      </w:r>
    </w:p>
    <w:p w14:paraId="7B64560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x1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>)(x1</w:t>
      </w:r>
      <w:r w:rsidRPr="00841F2F">
        <w:rPr>
          <w:rFonts w:ascii="Consolas" w:hAnsi="Consolas"/>
          <w:color w:val="D4D4D4"/>
          <w:sz w:val="21"/>
          <w:szCs w:val="21"/>
        </w:rPr>
        <w:t>*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StepsPerMillimeterX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345714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y1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>)(y1</w:t>
      </w:r>
      <w:r w:rsidRPr="00841F2F">
        <w:rPr>
          <w:rFonts w:ascii="Consolas" w:hAnsi="Consolas"/>
          <w:color w:val="D4D4D4"/>
          <w:sz w:val="21"/>
          <w:szCs w:val="21"/>
        </w:rPr>
        <w:t>*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StepsPerMillimeterY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2A16D0A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x0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84FBB8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float</w:t>
      </w:r>
      <w:r w:rsidRPr="00841F2F">
        <w:rPr>
          <w:rFonts w:ascii="Consolas" w:hAnsi="Consolas"/>
          <w:color w:val="CCCCCC"/>
          <w:sz w:val="21"/>
          <w:szCs w:val="21"/>
        </w:rPr>
        <w:t xml:space="preserve"> y0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5D95B7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E95E97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Let's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find out the change for the coordinates</w:t>
      </w:r>
    </w:p>
    <w:p w14:paraId="082B991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long</w:t>
      </w:r>
      <w:r w:rsidRPr="00841F2F">
        <w:rPr>
          <w:rFonts w:ascii="Consolas" w:hAnsi="Consolas"/>
          <w:color w:val="CCCCCC"/>
          <w:sz w:val="21"/>
          <w:szCs w:val="21"/>
        </w:rPr>
        <w:t xml:space="preserve"> dx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CDCAA"/>
          <w:sz w:val="21"/>
          <w:szCs w:val="21"/>
        </w:rPr>
        <w:t>abs</w:t>
      </w:r>
      <w:r w:rsidRPr="00841F2F">
        <w:rPr>
          <w:rFonts w:ascii="Consolas" w:hAnsi="Consolas"/>
          <w:color w:val="CCCCCC"/>
          <w:sz w:val="21"/>
          <w:szCs w:val="21"/>
        </w:rPr>
        <w:t>(x1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r w:rsidRPr="00841F2F">
        <w:rPr>
          <w:rFonts w:ascii="Consolas" w:hAnsi="Consolas"/>
          <w:color w:val="CCCCCC"/>
          <w:sz w:val="21"/>
          <w:szCs w:val="21"/>
        </w:rPr>
        <w:t>x0);</w:t>
      </w:r>
    </w:p>
    <w:p w14:paraId="0B9D974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long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CDCAA"/>
          <w:sz w:val="21"/>
          <w:szCs w:val="21"/>
        </w:rPr>
        <w:t>abs</w:t>
      </w:r>
      <w:r w:rsidRPr="00841F2F">
        <w:rPr>
          <w:rFonts w:ascii="Consolas" w:hAnsi="Consolas"/>
          <w:color w:val="CCCCCC"/>
          <w:sz w:val="21"/>
          <w:szCs w:val="21"/>
        </w:rPr>
        <w:t>(y1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r w:rsidRPr="00841F2F">
        <w:rPr>
          <w:rFonts w:ascii="Consolas" w:hAnsi="Consolas"/>
          <w:color w:val="CCCCCC"/>
          <w:sz w:val="21"/>
          <w:szCs w:val="21"/>
        </w:rPr>
        <w:t>y0);</w:t>
      </w:r>
    </w:p>
    <w:p w14:paraId="37C1129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x0</w:t>
      </w:r>
      <w:r w:rsidRPr="00841F2F">
        <w:rPr>
          <w:rFonts w:ascii="Consolas" w:hAnsi="Consolas"/>
          <w:color w:val="D4D4D4"/>
          <w:sz w:val="21"/>
          <w:szCs w:val="21"/>
        </w:rPr>
        <w:t>&lt;</w:t>
      </w:r>
      <w:r w:rsidRPr="00841F2F">
        <w:rPr>
          <w:rFonts w:ascii="Consolas" w:hAnsi="Consolas"/>
          <w:color w:val="CCCCCC"/>
          <w:sz w:val="21"/>
          <w:szCs w:val="21"/>
        </w:rPr>
        <w:t>x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1 </w:t>
      </w:r>
      <w:r w:rsidRPr="00841F2F">
        <w:rPr>
          <w:rFonts w:ascii="Consolas" w:hAnsi="Consolas"/>
          <w:color w:val="D4D4D4"/>
          <w:sz w:val="21"/>
          <w:szCs w:val="21"/>
        </w:rPr>
        <w:t>?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CCCCCC"/>
          <w:sz w:val="21"/>
          <w:szCs w:val="21"/>
        </w:rPr>
        <w:t>StepInc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: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StepInc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4F2697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int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y0</w:t>
      </w:r>
      <w:r w:rsidRPr="00841F2F">
        <w:rPr>
          <w:rFonts w:ascii="Consolas" w:hAnsi="Consolas"/>
          <w:color w:val="D4D4D4"/>
          <w:sz w:val="21"/>
          <w:szCs w:val="21"/>
        </w:rPr>
        <w:t>&lt;</w:t>
      </w:r>
      <w:r w:rsidRPr="00841F2F">
        <w:rPr>
          <w:rFonts w:ascii="Consolas" w:hAnsi="Consolas"/>
          <w:color w:val="CCCCCC"/>
          <w:sz w:val="21"/>
          <w:szCs w:val="21"/>
        </w:rPr>
        <w:t>y</w:t>
      </w:r>
      <w:proofErr w:type="gramStart"/>
      <w:r w:rsidRPr="00841F2F">
        <w:rPr>
          <w:rFonts w:ascii="Consolas" w:hAnsi="Consolas"/>
          <w:color w:val="CCCCCC"/>
          <w:sz w:val="21"/>
          <w:szCs w:val="21"/>
        </w:rPr>
        <w:t xml:space="preserve">1 </w:t>
      </w:r>
      <w:r w:rsidRPr="00841F2F">
        <w:rPr>
          <w:rFonts w:ascii="Consolas" w:hAnsi="Consolas"/>
          <w:color w:val="D4D4D4"/>
          <w:sz w:val="21"/>
          <w:szCs w:val="21"/>
        </w:rPr>
        <w:t>?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CCCCCC"/>
          <w:sz w:val="21"/>
          <w:szCs w:val="21"/>
        </w:rPr>
        <w:t>StepInc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: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-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StepInc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62C3FE4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3FF992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long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4FA43EF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569CD6"/>
          <w:sz w:val="21"/>
          <w:szCs w:val="21"/>
        </w:rPr>
        <w:t>long</w:t>
      </w:r>
      <w:r w:rsidRPr="00841F2F">
        <w:rPr>
          <w:rFonts w:ascii="Consolas" w:hAnsi="Consolas"/>
          <w:color w:val="CCCCCC"/>
          <w:sz w:val="21"/>
          <w:szCs w:val="21"/>
        </w:rPr>
        <w:t xml:space="preserve"> over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6B0F9D7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187FA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(dx </w:t>
      </w:r>
      <w:r w:rsidRPr="00841F2F">
        <w:rPr>
          <w:rFonts w:ascii="Consolas" w:hAnsi="Consolas"/>
          <w:color w:val="D4D4D4"/>
          <w:sz w:val="21"/>
          <w:szCs w:val="21"/>
        </w:rPr>
        <w:t>&gt;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33E5DDB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for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&lt;</w:t>
      </w:r>
      <w:r w:rsidRPr="00841F2F">
        <w:rPr>
          <w:rFonts w:ascii="Consolas" w:hAnsi="Consolas"/>
          <w:color w:val="CCCCCC"/>
          <w:sz w:val="21"/>
          <w:szCs w:val="21"/>
        </w:rPr>
        <w:t xml:space="preserve">dx; </w:t>
      </w:r>
      <w:r w:rsidRPr="00841F2F">
        <w:rPr>
          <w:rFonts w:ascii="Consolas" w:hAnsi="Consolas"/>
          <w:color w:val="D4D4D4"/>
          <w:sz w:val="21"/>
          <w:szCs w:val="21"/>
        </w:rPr>
        <w:t>++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1478A51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myStepperX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step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7361CF0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over</w:t>
      </w:r>
      <w:r w:rsidRPr="00841F2F">
        <w:rPr>
          <w:rFonts w:ascii="Consolas" w:hAnsi="Consolas"/>
          <w:color w:val="D4D4D4"/>
          <w:sz w:val="21"/>
          <w:szCs w:val="21"/>
        </w:rPr>
        <w:t>+=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0A50F6F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(over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r w:rsidRPr="00841F2F">
        <w:rPr>
          <w:rFonts w:ascii="Consolas" w:hAnsi="Consolas"/>
          <w:color w:val="CCCCCC"/>
          <w:sz w:val="21"/>
          <w:szCs w:val="21"/>
        </w:rPr>
        <w:t>dx) {</w:t>
      </w:r>
    </w:p>
    <w:p w14:paraId="5F1E77D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over</w:t>
      </w:r>
      <w:r w:rsidRPr="00841F2F">
        <w:rPr>
          <w:rFonts w:ascii="Consolas" w:hAnsi="Consolas"/>
          <w:color w:val="D4D4D4"/>
          <w:sz w:val="21"/>
          <w:szCs w:val="21"/>
        </w:rPr>
        <w:t>-=</w:t>
      </w:r>
      <w:r w:rsidRPr="00841F2F">
        <w:rPr>
          <w:rFonts w:ascii="Consolas" w:hAnsi="Consolas"/>
          <w:color w:val="CCCCCC"/>
          <w:sz w:val="21"/>
          <w:szCs w:val="21"/>
        </w:rPr>
        <w:t>dx;</w:t>
      </w:r>
    </w:p>
    <w:p w14:paraId="2EE8F38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myStepperY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step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9D2B21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}</w:t>
      </w:r>
    </w:p>
    <w:p w14:paraId="630723D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StepDelay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23F63F1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}</w:t>
      </w:r>
    </w:p>
    <w:p w14:paraId="38DEAB8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5167E61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else</w:t>
      </w:r>
      <w:r w:rsidRPr="00841F2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9F1C33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r w:rsidRPr="00841F2F">
        <w:rPr>
          <w:rFonts w:ascii="Consolas" w:hAnsi="Consolas"/>
          <w:color w:val="C586C0"/>
          <w:sz w:val="21"/>
          <w:szCs w:val="21"/>
        </w:rPr>
        <w:t>for</w:t>
      </w:r>
      <w:r w:rsidRPr="00841F2F">
        <w:rPr>
          <w:rFonts w:ascii="Consolas" w:hAnsi="Consolas"/>
          <w:color w:val="CCCCCC"/>
          <w:sz w:val="21"/>
          <w:szCs w:val="21"/>
        </w:rPr>
        <w:t xml:space="preserve"> 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&lt;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  <w:r w:rsidRPr="00841F2F">
        <w:rPr>
          <w:rFonts w:ascii="Consolas" w:hAnsi="Consolas"/>
          <w:color w:val="D4D4D4"/>
          <w:sz w:val="21"/>
          <w:szCs w:val="21"/>
        </w:rPr>
        <w:t>++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i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6ADBC350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myStepperY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step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BE0D13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over</w:t>
      </w:r>
      <w:r w:rsidRPr="00841F2F">
        <w:rPr>
          <w:rFonts w:ascii="Consolas" w:hAnsi="Consolas"/>
          <w:color w:val="D4D4D4"/>
          <w:sz w:val="21"/>
          <w:szCs w:val="21"/>
        </w:rPr>
        <w:t>+=</w:t>
      </w:r>
      <w:r w:rsidRPr="00841F2F">
        <w:rPr>
          <w:rFonts w:ascii="Consolas" w:hAnsi="Consolas"/>
          <w:color w:val="CCCCCC"/>
          <w:sz w:val="21"/>
          <w:szCs w:val="21"/>
        </w:rPr>
        <w:t>dx;</w:t>
      </w:r>
    </w:p>
    <w:p w14:paraId="4AC62BD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(over</w:t>
      </w:r>
      <w:r w:rsidRPr="00841F2F">
        <w:rPr>
          <w:rFonts w:ascii="Consolas" w:hAnsi="Consolas"/>
          <w:color w:val="D4D4D4"/>
          <w:sz w:val="21"/>
          <w:szCs w:val="21"/>
        </w:rPr>
        <w:t>&gt;=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 {</w:t>
      </w:r>
    </w:p>
    <w:p w14:paraId="2F8C347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  over</w:t>
      </w:r>
      <w:r w:rsidRPr="00841F2F">
        <w:rPr>
          <w:rFonts w:ascii="Consolas" w:hAnsi="Consolas"/>
          <w:color w:val="D4D4D4"/>
          <w:sz w:val="21"/>
          <w:szCs w:val="21"/>
        </w:rPr>
        <w:t>-=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;</w:t>
      </w:r>
    </w:p>
    <w:p w14:paraId="30C67C6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myStepperX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step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sx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99F187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  }</w:t>
      </w:r>
    </w:p>
    <w:p w14:paraId="777B5F8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StepDelay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30CC25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  }    </w:t>
      </w:r>
    </w:p>
    <w:p w14:paraId="2B89619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lastRenderedPageBreak/>
        <w:t>  }</w:t>
      </w:r>
    </w:p>
    <w:p w14:paraId="5071EF1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3DED39C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CDDED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</w:t>
      </w:r>
    </w:p>
    <w:p w14:paraId="04EA67E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{</w:t>
      </w:r>
    </w:p>
    <w:p w14:paraId="2FA19AB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 xml:space="preserve">"dx, </w:t>
      </w:r>
      <w:proofErr w:type="spellStart"/>
      <w:r w:rsidRPr="00841F2F">
        <w:rPr>
          <w:rFonts w:ascii="Consolas" w:hAnsi="Consolas"/>
          <w:color w:val="CE9178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E9178"/>
          <w:sz w:val="21"/>
          <w:szCs w:val="21"/>
        </w:rPr>
        <w:t>:"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65B8E0A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(dx);</w:t>
      </w:r>
    </w:p>
    <w:p w14:paraId="008F4AC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","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14345B2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dy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79AD7F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A5C056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4748C49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DA9E1B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</w:t>
      </w:r>
    </w:p>
    <w:p w14:paraId="0944162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{</w:t>
      </w:r>
    </w:p>
    <w:p w14:paraId="14136BC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"Going to ("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81A8A4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(x0);</w:t>
      </w:r>
    </w:p>
    <w:p w14:paraId="3D38CA7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","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46BB57C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(y0);</w:t>
      </w:r>
    </w:p>
    <w:p w14:paraId="1C2311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")"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0851526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  }</w:t>
      </w:r>
    </w:p>
    <w:p w14:paraId="32D2DB8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E3BFCD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Delay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before any next lines are submitted</w:t>
      </w:r>
    </w:p>
    <w:p w14:paraId="3E60A70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LineDelay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1CF5150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  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Update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the positions</w:t>
      </w:r>
    </w:p>
    <w:p w14:paraId="0134AB0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Xpos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x1;</w:t>
      </w:r>
    </w:p>
    <w:p w14:paraId="5C92CEB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Ypos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r w:rsidRPr="00841F2F">
        <w:rPr>
          <w:rFonts w:ascii="Consolas" w:hAnsi="Consolas"/>
          <w:color w:val="D4D4D4"/>
          <w:sz w:val="21"/>
          <w:szCs w:val="21"/>
        </w:rPr>
        <w:t>=</w:t>
      </w:r>
      <w:r w:rsidRPr="00841F2F">
        <w:rPr>
          <w:rFonts w:ascii="Consolas" w:hAnsi="Consolas"/>
          <w:color w:val="CCCCCC"/>
          <w:sz w:val="21"/>
          <w:szCs w:val="21"/>
        </w:rPr>
        <w:t xml:space="preserve"> y1;</w:t>
      </w:r>
    </w:p>
    <w:p w14:paraId="071116C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</w:t>
      </w:r>
    </w:p>
    <w:p w14:paraId="35A39C7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B7838F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Raises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pen</w:t>
      </w:r>
    </w:p>
    <w:p w14:paraId="7B3EF377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390F195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penServo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write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penZUp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134CC57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LineDelay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033F9D41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Zpos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Zmax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3A807D3D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6E51509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 { </w:t>
      </w:r>
    </w:p>
    <w:p w14:paraId="408DDA5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"Pen up!"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1CFE370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} </w:t>
      </w:r>
    </w:p>
    <w:p w14:paraId="5F914E2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setCursor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646FDC6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>"Z= Pen up   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26711A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</w:t>
      </w:r>
    </w:p>
    <w:p w14:paraId="371D941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4C69DA2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841F2F">
        <w:rPr>
          <w:rFonts w:ascii="Consolas" w:hAnsi="Consolas"/>
          <w:color w:val="6A9955"/>
          <w:sz w:val="21"/>
          <w:szCs w:val="21"/>
        </w:rPr>
        <w:t>/  Lowers</w:t>
      </w:r>
      <w:proofErr w:type="gramEnd"/>
      <w:r w:rsidRPr="00841F2F">
        <w:rPr>
          <w:rFonts w:ascii="Consolas" w:hAnsi="Consolas"/>
          <w:color w:val="6A9955"/>
          <w:sz w:val="21"/>
          <w:szCs w:val="21"/>
        </w:rPr>
        <w:t xml:space="preserve"> pen</w:t>
      </w:r>
    </w:p>
    <w:p w14:paraId="529A0593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569CD6"/>
          <w:sz w:val="21"/>
          <w:szCs w:val="21"/>
        </w:rPr>
        <w:t>void</w:t>
      </w:r>
      <w:r w:rsidRPr="00841F2F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841F2F">
        <w:rPr>
          <w:rFonts w:ascii="Consolas" w:hAnsi="Consolas"/>
          <w:color w:val="DCDCAA"/>
          <w:sz w:val="21"/>
          <w:szCs w:val="21"/>
        </w:rPr>
        <w:t>penDown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CCCCC"/>
          <w:sz w:val="21"/>
          <w:szCs w:val="21"/>
        </w:rPr>
        <w:t xml:space="preserve">) { </w:t>
      </w:r>
    </w:p>
    <w:p w14:paraId="79D4BB4E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penServo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write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penZDown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7122968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delay</w:t>
      </w:r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spellStart"/>
      <w:proofErr w:type="gramEnd"/>
      <w:r w:rsidRPr="00841F2F">
        <w:rPr>
          <w:rFonts w:ascii="Consolas" w:hAnsi="Consolas"/>
          <w:color w:val="CCCCCC"/>
          <w:sz w:val="21"/>
          <w:szCs w:val="21"/>
        </w:rPr>
        <w:t>LineDelay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56F65266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Zpos</w:t>
      </w:r>
      <w:proofErr w:type="spellEnd"/>
      <w:r w:rsidRPr="00841F2F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841F2F">
        <w:rPr>
          <w:rFonts w:ascii="Consolas" w:hAnsi="Consolas"/>
          <w:color w:val="CCCCCC"/>
          <w:sz w:val="21"/>
          <w:szCs w:val="21"/>
        </w:rPr>
        <w:t>Zmin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 xml:space="preserve">; </w:t>
      </w:r>
    </w:p>
    <w:p w14:paraId="42C3EF4B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841F2F">
        <w:rPr>
          <w:rFonts w:ascii="Consolas" w:hAnsi="Consolas"/>
          <w:color w:val="C586C0"/>
          <w:sz w:val="21"/>
          <w:szCs w:val="21"/>
        </w:rPr>
        <w:t>if</w:t>
      </w:r>
      <w:r w:rsidRPr="00841F2F">
        <w:rPr>
          <w:rFonts w:ascii="Consolas" w:hAnsi="Consolas"/>
          <w:color w:val="CCCCCC"/>
          <w:sz w:val="21"/>
          <w:szCs w:val="21"/>
        </w:rPr>
        <w:t xml:space="preserve"> (verbose) { </w:t>
      </w:r>
    </w:p>
    <w:p w14:paraId="71BFDAB9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Serial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println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CE9178"/>
          <w:sz w:val="21"/>
          <w:szCs w:val="21"/>
        </w:rPr>
        <w:t>"Pen down."</w:t>
      </w:r>
      <w:r w:rsidRPr="00841F2F">
        <w:rPr>
          <w:rFonts w:ascii="Consolas" w:hAnsi="Consolas"/>
          <w:color w:val="CCCCCC"/>
          <w:sz w:val="21"/>
          <w:szCs w:val="21"/>
        </w:rPr>
        <w:t xml:space="preserve">); </w:t>
      </w:r>
    </w:p>
    <w:p w14:paraId="6836DA2C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} </w:t>
      </w:r>
    </w:p>
    <w:p w14:paraId="1B5CCAA4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proofErr w:type="gram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r w:rsidRPr="00841F2F">
        <w:rPr>
          <w:rFonts w:ascii="Consolas" w:hAnsi="Consolas"/>
          <w:color w:val="DCDCAA"/>
          <w:sz w:val="21"/>
          <w:szCs w:val="21"/>
        </w:rPr>
        <w:t>setCursor</w:t>
      </w:r>
      <w:proofErr w:type="spellEnd"/>
      <w:proofErr w:type="gramEnd"/>
      <w:r w:rsidRPr="00841F2F">
        <w:rPr>
          <w:rFonts w:ascii="Consolas" w:hAnsi="Consolas"/>
          <w:color w:val="CCCCCC"/>
          <w:sz w:val="21"/>
          <w:szCs w:val="21"/>
        </w:rPr>
        <w:t>(</w:t>
      </w:r>
      <w:r w:rsidRPr="00841F2F">
        <w:rPr>
          <w:rFonts w:ascii="Consolas" w:hAnsi="Consolas"/>
          <w:color w:val="B5CEA8"/>
          <w:sz w:val="21"/>
          <w:szCs w:val="21"/>
        </w:rPr>
        <w:t>0</w:t>
      </w:r>
      <w:r w:rsidRPr="00841F2F">
        <w:rPr>
          <w:rFonts w:ascii="Consolas" w:hAnsi="Consolas"/>
          <w:color w:val="CCCCCC"/>
          <w:sz w:val="21"/>
          <w:szCs w:val="21"/>
        </w:rPr>
        <w:t>,</w:t>
      </w:r>
      <w:r w:rsidRPr="00841F2F">
        <w:rPr>
          <w:rFonts w:ascii="Consolas" w:hAnsi="Consolas"/>
          <w:color w:val="B5CEA8"/>
          <w:sz w:val="21"/>
          <w:szCs w:val="21"/>
        </w:rPr>
        <w:t>1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51D6A455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841F2F">
        <w:rPr>
          <w:rFonts w:ascii="Consolas" w:hAnsi="Consolas"/>
          <w:color w:val="9CDCFE"/>
          <w:sz w:val="21"/>
          <w:szCs w:val="21"/>
        </w:rPr>
        <w:t>lcd</w:t>
      </w:r>
      <w:r w:rsidRPr="00841F2F">
        <w:rPr>
          <w:rFonts w:ascii="Consolas" w:hAnsi="Consolas"/>
          <w:color w:val="CCCCCC"/>
          <w:sz w:val="21"/>
          <w:szCs w:val="21"/>
        </w:rPr>
        <w:t>.</w:t>
      </w:r>
      <w:proofErr w:type="gramStart"/>
      <w:r w:rsidRPr="00841F2F">
        <w:rPr>
          <w:rFonts w:ascii="Consolas" w:hAnsi="Consolas"/>
          <w:color w:val="DCDCAA"/>
          <w:sz w:val="21"/>
          <w:szCs w:val="21"/>
        </w:rPr>
        <w:t>print</w:t>
      </w:r>
      <w:proofErr w:type="spellEnd"/>
      <w:r w:rsidRPr="00841F2F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841F2F">
        <w:rPr>
          <w:rFonts w:ascii="Consolas" w:hAnsi="Consolas"/>
          <w:color w:val="CE9178"/>
          <w:sz w:val="21"/>
          <w:szCs w:val="21"/>
        </w:rPr>
        <w:t>"Z= Pen down  "</w:t>
      </w:r>
      <w:r w:rsidRPr="00841F2F">
        <w:rPr>
          <w:rFonts w:ascii="Consolas" w:hAnsi="Consolas"/>
          <w:color w:val="CCCCCC"/>
          <w:sz w:val="21"/>
          <w:szCs w:val="21"/>
        </w:rPr>
        <w:t>);</w:t>
      </w:r>
    </w:p>
    <w:p w14:paraId="326B37E8" w14:textId="77777777" w:rsidR="00841F2F" w:rsidRPr="00841F2F" w:rsidRDefault="00841F2F" w:rsidP="00841F2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1F2F">
        <w:rPr>
          <w:rFonts w:ascii="Consolas" w:hAnsi="Consolas"/>
          <w:color w:val="CCCCCC"/>
          <w:sz w:val="21"/>
          <w:szCs w:val="21"/>
        </w:rPr>
        <w:t>}</w:t>
      </w:r>
    </w:p>
    <w:p w14:paraId="12B8A212" w14:textId="32C82B01" w:rsidR="00841F2F" w:rsidRDefault="00841F2F" w:rsidP="00841F2F">
      <w:pPr>
        <w:tabs>
          <w:tab w:val="left" w:pos="7337"/>
        </w:tabs>
        <w:bidi/>
        <w:rPr>
          <w:szCs w:val="28"/>
          <w:rtl/>
        </w:rPr>
      </w:pPr>
    </w:p>
    <w:p w14:paraId="4426A2F3" w14:textId="19461919" w:rsidR="00841F2F" w:rsidRDefault="00841F2F" w:rsidP="00841F2F">
      <w:pPr>
        <w:tabs>
          <w:tab w:val="left" w:pos="7337"/>
        </w:tabs>
        <w:bidi/>
        <w:rPr>
          <w:szCs w:val="28"/>
          <w:rtl/>
        </w:rPr>
      </w:pPr>
    </w:p>
    <w:p w14:paraId="313D9F3D" w14:textId="2E716D56" w:rsidR="00841F2F" w:rsidRDefault="00841F2F" w:rsidP="009B30DE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b/>
          <w:color w:val="002060"/>
          <w:sz w:val="28"/>
          <w:szCs w:val="28"/>
          <w:rtl/>
        </w:rPr>
      </w:pPr>
      <w:r w:rsidRPr="00841F2F">
        <w:rPr>
          <w:rFonts w:asciiTheme="minorHAnsi" w:hAnsiTheme="minorHAnsi" w:cstheme="minorHAnsi"/>
          <w:color w:val="002060"/>
          <w:sz w:val="28"/>
          <w:szCs w:val="28"/>
          <w:rtl/>
        </w:rPr>
        <w:t xml:space="preserve">در نهایت </w:t>
      </w:r>
      <w:r w:rsidRPr="00841F2F">
        <w:rPr>
          <w:rFonts w:asciiTheme="minorHAnsi" w:hAnsiTheme="minorHAnsi" w:cs="Calibri"/>
          <w:color w:val="002060"/>
          <w:sz w:val="28"/>
          <w:szCs w:val="28"/>
          <w:rtl/>
        </w:rPr>
        <w:t xml:space="preserve">با </w:t>
      </w:r>
      <w:r w:rsidRPr="00841F2F">
        <w:rPr>
          <w:rFonts w:asciiTheme="minorHAnsi" w:hAnsiTheme="minorHAnsi" w:cstheme="minorHAnsi"/>
          <w:color w:val="002060"/>
          <w:sz w:val="28"/>
          <w:szCs w:val="28"/>
        </w:rPr>
        <w:t>USB</w:t>
      </w:r>
      <w:r w:rsidRPr="00841F2F">
        <w:rPr>
          <w:rFonts w:asciiTheme="minorHAnsi" w:hAnsiTheme="minorHAnsi" w:cs="Calibri"/>
          <w:color w:val="002060"/>
          <w:sz w:val="28"/>
          <w:szCs w:val="28"/>
          <w:rtl/>
        </w:rPr>
        <w:t xml:space="preserve"> کامپ</w:t>
      </w:r>
      <w:r w:rsidRPr="00841F2F">
        <w:rPr>
          <w:rFonts w:asciiTheme="minorHAnsi" w:hAnsiTheme="minorHAnsi" w:cs="Calibri" w:hint="cs"/>
          <w:color w:val="002060"/>
          <w:sz w:val="28"/>
          <w:szCs w:val="28"/>
          <w:rtl/>
        </w:rPr>
        <w:t>ی</w:t>
      </w:r>
      <w:r w:rsidRPr="00841F2F">
        <w:rPr>
          <w:rFonts w:asciiTheme="minorHAnsi" w:hAnsiTheme="minorHAnsi" w:cs="Calibri" w:hint="eastAsia"/>
          <w:color w:val="002060"/>
          <w:sz w:val="28"/>
          <w:szCs w:val="28"/>
          <w:rtl/>
        </w:rPr>
        <w:t>وتر</w:t>
      </w:r>
      <w:r w:rsidRPr="00841F2F">
        <w:rPr>
          <w:rFonts w:asciiTheme="minorHAnsi" w:hAnsiTheme="minorHAnsi" w:cs="Calibri"/>
          <w:color w:val="002060"/>
          <w:sz w:val="28"/>
          <w:szCs w:val="28"/>
          <w:rtl/>
        </w:rPr>
        <w:t xml:space="preserve"> را به </w:t>
      </w:r>
      <w:r w:rsidRPr="00841F2F">
        <w:rPr>
          <w:rFonts w:asciiTheme="minorHAnsi" w:hAnsiTheme="minorHAnsi" w:cstheme="minorHAnsi"/>
          <w:color w:val="002060"/>
          <w:sz w:val="28"/>
          <w:szCs w:val="28"/>
        </w:rPr>
        <w:t>ARDUINO</w:t>
      </w:r>
      <w:r w:rsidRPr="00841F2F">
        <w:rPr>
          <w:rFonts w:asciiTheme="minorHAnsi" w:hAnsiTheme="minorHAnsi" w:cs="Calibri"/>
          <w:color w:val="002060"/>
          <w:sz w:val="28"/>
          <w:szCs w:val="28"/>
          <w:rtl/>
        </w:rPr>
        <w:t xml:space="preserve"> </w:t>
      </w:r>
      <w:r>
        <w:rPr>
          <w:rFonts w:asciiTheme="minorHAnsi" w:hAnsiTheme="minorHAnsi" w:cs="Calibri" w:hint="cs"/>
          <w:color w:val="002060"/>
          <w:sz w:val="28"/>
          <w:szCs w:val="28"/>
          <w:rtl/>
        </w:rPr>
        <w:t xml:space="preserve">متصل کرده و </w:t>
      </w:r>
      <w:r w:rsidRPr="00841F2F">
        <w:rPr>
          <w:rFonts w:asciiTheme="minorHAnsi" w:hAnsiTheme="minorHAnsi" w:cstheme="minorHAnsi"/>
          <w:color w:val="002060"/>
          <w:sz w:val="28"/>
          <w:szCs w:val="28"/>
          <w:rtl/>
        </w:rPr>
        <w:t xml:space="preserve">این کد </w:t>
      </w:r>
      <w:r>
        <w:rPr>
          <w:rFonts w:asciiTheme="minorHAnsi" w:hAnsiTheme="minorHAnsi" w:cstheme="minorHAnsi" w:hint="cs"/>
          <w:color w:val="002060"/>
          <w:sz w:val="28"/>
          <w:szCs w:val="28"/>
          <w:rtl/>
        </w:rPr>
        <w:t xml:space="preserve">را </w:t>
      </w:r>
      <w:r w:rsidRPr="00841F2F">
        <w:rPr>
          <w:rFonts w:asciiTheme="minorHAnsi" w:hAnsiTheme="minorHAnsi" w:cstheme="minorHAnsi"/>
          <w:color w:val="002060"/>
          <w:sz w:val="28"/>
          <w:szCs w:val="28"/>
          <w:rtl/>
        </w:rPr>
        <w:t xml:space="preserve">در  </w:t>
      </w:r>
      <w:r w:rsidRPr="00841F2F">
        <w:rPr>
          <w:rFonts w:asciiTheme="minorHAnsi" w:hAnsiTheme="minorHAnsi" w:cstheme="minorHAnsi"/>
          <w:color w:val="002060"/>
          <w:sz w:val="28"/>
          <w:szCs w:val="28"/>
        </w:rPr>
        <w:t>IDE</w:t>
      </w:r>
      <w:r w:rsidRPr="00841F2F">
        <w:rPr>
          <w:rFonts w:asciiTheme="minorHAnsi" w:hAnsiTheme="minorHAnsi" w:cstheme="minorHAnsi"/>
          <w:color w:val="002060"/>
          <w:sz w:val="28"/>
          <w:szCs w:val="28"/>
          <w:rtl/>
        </w:rPr>
        <w:t xml:space="preserve"> </w:t>
      </w:r>
      <w:r w:rsidRPr="00841F2F">
        <w:rPr>
          <w:rFonts w:asciiTheme="minorHAnsi" w:hAnsiTheme="minorHAnsi" w:cstheme="minorHAnsi"/>
          <w:bCs/>
          <w:color w:val="002060"/>
          <w:sz w:val="28"/>
          <w:szCs w:val="28"/>
        </w:rPr>
        <w:t>ARDUINO</w:t>
      </w:r>
      <w:r w:rsidRPr="00841F2F">
        <w:rPr>
          <w:rFonts w:asciiTheme="minorHAnsi" w:hAnsiTheme="minorHAnsi" w:cstheme="minorHAnsi"/>
          <w:bCs/>
          <w:color w:val="002060"/>
          <w:sz w:val="28"/>
          <w:szCs w:val="28"/>
          <w:rtl/>
        </w:rPr>
        <w:t xml:space="preserve">   </w:t>
      </w:r>
      <w:r w:rsidRPr="00841F2F">
        <w:rPr>
          <w:rFonts w:asciiTheme="minorHAnsi" w:hAnsiTheme="minorHAnsi" w:cstheme="minorHAnsi"/>
          <w:b/>
          <w:color w:val="002060"/>
          <w:sz w:val="28"/>
          <w:szCs w:val="28"/>
          <w:rtl/>
        </w:rPr>
        <w:t>نوشته شده</w:t>
      </w:r>
      <w:r w:rsidRPr="00841F2F">
        <w:rPr>
          <w:rFonts w:asciiTheme="minorHAnsi" w:hAnsiTheme="minorHAnsi" w:cstheme="minorHAnsi"/>
          <w:bCs/>
          <w:color w:val="002060"/>
          <w:sz w:val="28"/>
          <w:szCs w:val="28"/>
          <w:rtl/>
        </w:rPr>
        <w:t xml:space="preserve"> </w:t>
      </w:r>
      <w:r>
        <w:rPr>
          <w:rFonts w:asciiTheme="minorHAnsi" w:hAnsiTheme="minorHAnsi" w:cstheme="minorHAnsi" w:hint="cs"/>
          <w:bCs/>
          <w:color w:val="002060"/>
          <w:sz w:val="28"/>
          <w:szCs w:val="28"/>
          <w:rtl/>
        </w:rPr>
        <w:t xml:space="preserve"> </w:t>
      </w:r>
      <w:r w:rsidRPr="00841F2F">
        <w:rPr>
          <w:rFonts w:asciiTheme="minorHAnsi" w:hAnsiTheme="minorHAnsi" w:cstheme="minorHAnsi" w:hint="cs"/>
          <w:b/>
          <w:color w:val="002060"/>
          <w:sz w:val="28"/>
          <w:szCs w:val="28"/>
          <w:rtl/>
        </w:rPr>
        <w:t xml:space="preserve">و </w:t>
      </w:r>
      <w:r>
        <w:rPr>
          <w:rFonts w:asciiTheme="minorHAnsi" w:hAnsiTheme="minorHAnsi" w:cstheme="minorHAnsi" w:hint="cs"/>
          <w:b/>
          <w:color w:val="002060"/>
          <w:sz w:val="28"/>
          <w:szCs w:val="28"/>
          <w:rtl/>
        </w:rPr>
        <w:t xml:space="preserve">مراحل زیر را انجام داده و برنامه با </w:t>
      </w:r>
      <w:r w:rsidR="0004674F" w:rsidRPr="0004674F">
        <w:rPr>
          <w:rFonts w:asciiTheme="minorHAnsi" w:hAnsiTheme="minorHAnsi" w:cstheme="minorHAnsi"/>
          <w:bCs/>
          <w:color w:val="002060"/>
          <w:sz w:val="28"/>
          <w:szCs w:val="28"/>
        </w:rPr>
        <w:t>RUN</w:t>
      </w:r>
      <w:r w:rsidR="0004674F">
        <w:rPr>
          <w:rFonts w:asciiTheme="minorHAnsi" w:hAnsiTheme="minorHAnsi" w:cstheme="minorHAnsi" w:hint="cs"/>
          <w:bCs/>
          <w:color w:val="002060"/>
          <w:sz w:val="28"/>
          <w:szCs w:val="28"/>
          <w:rtl/>
        </w:rPr>
        <w:t xml:space="preserve"> </w:t>
      </w:r>
      <w:r w:rsidR="0004674F" w:rsidRPr="0004674F">
        <w:rPr>
          <w:rFonts w:asciiTheme="minorHAnsi" w:hAnsiTheme="minorHAnsi" w:cstheme="minorHAnsi" w:hint="cs"/>
          <w:b/>
          <w:color w:val="002060"/>
          <w:sz w:val="28"/>
          <w:szCs w:val="28"/>
          <w:rtl/>
        </w:rPr>
        <w:t>شدن روی برد ریخته می شود .</w:t>
      </w:r>
    </w:p>
    <w:p w14:paraId="438A10D3" w14:textId="22B437DC" w:rsidR="0004674F" w:rsidRDefault="0004674F" w:rsidP="0004674F">
      <w:pPr>
        <w:tabs>
          <w:tab w:val="left" w:pos="7337"/>
        </w:tabs>
        <w:bidi/>
        <w:rPr>
          <w:rFonts w:asciiTheme="minorHAnsi" w:hAnsiTheme="minorHAnsi" w:cstheme="minorHAnsi"/>
          <w:b/>
          <w:color w:val="002060"/>
          <w:sz w:val="28"/>
          <w:szCs w:val="28"/>
          <w:rtl/>
        </w:rPr>
      </w:pPr>
    </w:p>
    <w:p w14:paraId="76CFB827" w14:textId="673E130B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b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b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5DF64B84" wp14:editId="116EEB1B">
            <wp:extent cx="6268065" cy="268379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951" cy="27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DC9C" w14:textId="61915327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b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b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0343B636" wp14:editId="3B87BE03">
            <wp:extent cx="6309360" cy="3242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5BF" w14:textId="4AEAD884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b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b/>
          <w:noProof/>
          <w:color w:val="002060"/>
          <w:sz w:val="28"/>
          <w:szCs w:val="28"/>
          <w:rtl/>
          <w:lang w:val="fa-IR" w:bidi="fa-IR"/>
        </w:rPr>
        <w:lastRenderedPageBreak/>
        <w:drawing>
          <wp:inline distT="0" distB="0" distL="0" distR="0" wp14:anchorId="78F94B1B" wp14:editId="4683D763">
            <wp:extent cx="6309360" cy="31362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1AD8" w14:textId="668B76BA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b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b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0F56B768" wp14:editId="00FCFF3D">
            <wp:extent cx="6309360" cy="3093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935" w14:textId="75715EE8" w:rsidR="00841F2F" w:rsidRDefault="00841F2F" w:rsidP="00841F2F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1952E8C3" w14:textId="1CB84BB2" w:rsidR="00FD63FC" w:rsidRDefault="00FD63FC" w:rsidP="00FD63FC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0A37DB6E" w14:textId="0DD214D9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="002D767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 xml:space="preserve">کد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شامل تعداد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کتابخانه و توابع مختلف است که به طور خلاصه به شرح ز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هستند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:</w:t>
      </w:r>
    </w:p>
    <w:p w14:paraId="1BE9CC27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7349A8B1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1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 #include &lt;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Servo.h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&gt;: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دستور از کتابخانه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Servo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سروموتور 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6BD974CD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2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 #include &lt;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Stepper.h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&gt;: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دستور از کتابخانه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Stepper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موتور‌ها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قدم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1062C8E6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lastRenderedPageBreak/>
        <w:t>3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 #include &lt;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LiquidCrystal.h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&gt;: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دستور از کتابخانه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LiquidCrystal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نما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شگر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LCD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38C1CCBD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7DD83670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سپس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در برنامه، 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سر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متغ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رها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توابع تعر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ف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شده‌اند که به طور خلاصه به شرح ز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هستند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:</w:t>
      </w:r>
    </w:p>
    <w:p w14:paraId="6AAD6756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196249CD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1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. struct point </w:t>
      </w:r>
      <w:proofErr w:type="gram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{ float</w:t>
      </w:r>
      <w:proofErr w:type="gram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x; float y; float z; };: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ساختار داده‌ا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 که نقطه فضا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را در سه بعد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(x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،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y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،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z)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نشان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دهد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6AB6051A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2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. const int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penZUp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60; const int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penZDown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</w:t>
      </w:r>
      <w:proofErr w:type="gram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80;:</w:t>
      </w:r>
      <w:proofErr w:type="gram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دو متغ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نشان‌دهنده موقع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ت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بالا و پا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سروموتور (قلم) هستند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63EEA929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3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. Servo </w:t>
      </w:r>
      <w:proofErr w:type="spellStart"/>
      <w:proofErr w:type="gram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penServo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;:</w:t>
      </w:r>
      <w:proofErr w:type="gram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ش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ء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از نوع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Servo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سروموتور (قلم) است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55DC6741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4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. Stepper </w:t>
      </w:r>
      <w:proofErr w:type="spellStart"/>
      <w:proofErr w:type="gram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myStepperX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proofErr w:type="gram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stepsPerRevolution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, 2,3,4,5); Stepper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myStepperY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stepsPerRevolution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, 9,8,7,6);: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دو ش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ء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از نوع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Stepper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موتور‌ها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قدم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در محور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X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و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Y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هستند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03720EE5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5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.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تعداد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متغ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گر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تنظ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مات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CNC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، مانند تع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مقاد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حداقل و حداکثر موقع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ت،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تعداد گام‌ها 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حرکت در هر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ل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متر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...</w:t>
      </w:r>
    </w:p>
    <w:p w14:paraId="49B21858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653CB0BF" w14:textId="73966F60" w:rsid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="Calibri"/>
          <w:color w:val="002060"/>
          <w:sz w:val="28"/>
          <w:szCs w:val="28"/>
          <w:lang w:bidi="fa-IR"/>
        </w:rPr>
      </w:pP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توابع و کتابخانه‌ها 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موتور‌ها، سروموتور و نما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شگر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LCD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شوند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به طور کل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CNC A4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نو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سنده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شوند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تا بتواند به صورت دق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حرکات و نقاط را رو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کاغذ اجرا کند.</w:t>
      </w:r>
    </w:p>
    <w:p w14:paraId="6D3BB0C1" w14:textId="77777777" w:rsidR="00FD63FC" w:rsidRDefault="00FD63FC" w:rsidP="00FD63FC">
      <w:pPr>
        <w:tabs>
          <w:tab w:val="left" w:pos="7337"/>
        </w:tabs>
        <w:bidi/>
        <w:spacing w:line="360" w:lineRule="auto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0631D2ED" w14:textId="57ED7534" w:rsidR="0004674F" w:rsidRDefault="0004674F" w:rsidP="0004674F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در مرحله بعد تصویر مورد نظر خود را در برنامه </w:t>
      </w:r>
      <w:r w:rsidRPr="0004674F">
        <w:rPr>
          <w:rFonts w:asciiTheme="minorHAnsi" w:hAnsiTheme="minorHAnsi" w:cstheme="minorHAnsi"/>
          <w:color w:val="002060"/>
          <w:sz w:val="28"/>
          <w:szCs w:val="28"/>
          <w:lang w:bidi="fa-IR"/>
        </w:rPr>
        <w:t>Inkscape</w:t>
      </w: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 تنظیم کنید .</w:t>
      </w:r>
    </w:p>
    <w:p w14:paraId="4BB61E16" w14:textId="24AD15CC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1F2A0ADA" w14:textId="25F8D81F" w:rsidR="0004674F" w:rsidRDefault="0004674F" w:rsidP="0004674F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>
        <w:rPr>
          <w:rFonts w:asciiTheme="minorHAnsi" w:hAnsiTheme="minorHAnsi" w:cstheme="minorHAnsi" w:hint="cs"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000D8EAC" wp14:editId="74CF59B2">
            <wp:extent cx="3155231" cy="1481885"/>
            <wp:effectExtent l="0" t="0" r="762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729" cy="14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86A" w14:textId="77777777" w:rsidR="00FD63FC" w:rsidRDefault="00FD63FC" w:rsidP="0004674F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0DF4FB28" w14:textId="7E482DFF" w:rsidR="0004674F" w:rsidRDefault="0004674F" w:rsidP="0004674F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lastRenderedPageBreak/>
        <w:t xml:space="preserve">سپس این کد را در </w:t>
      </w:r>
      <w:r w:rsidRPr="0004674F">
        <w:rPr>
          <w:rFonts w:asciiTheme="minorHAnsi" w:hAnsiTheme="minorHAnsi" w:cstheme="minorHAnsi"/>
          <w:color w:val="002060"/>
          <w:sz w:val="28"/>
          <w:szCs w:val="28"/>
          <w:lang w:bidi="fa-IR"/>
        </w:rPr>
        <w:t>Processing</w:t>
      </w: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 بزنید </w:t>
      </w:r>
      <w:r w:rsidR="001D20A0"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>و</w:t>
      </w:r>
      <w:r w:rsid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RUN </w:t>
      </w:r>
      <w:r w:rsidR="001D20A0"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>کنید :</w:t>
      </w:r>
    </w:p>
    <w:p w14:paraId="32199E60" w14:textId="77777777" w:rsidR="007D64AE" w:rsidRDefault="007D64AE" w:rsidP="007D64AE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65A6C785" w14:textId="77777777" w:rsidR="007D64AE" w:rsidRPr="007D64AE" w:rsidRDefault="007D64AE" w:rsidP="007D64AE">
      <w:pPr>
        <w:pStyle w:val="ListParagraph"/>
        <w:numPr>
          <w:ilvl w:val="0"/>
          <w:numId w:val="10"/>
        </w:numPr>
        <w:bidi/>
        <w:rPr>
          <w:rFonts w:cstheme="minorHAnsi"/>
          <w:szCs w:val="28"/>
          <w:lang w:bidi="fa-IR"/>
        </w:rPr>
      </w:pPr>
      <w:r w:rsidRPr="007D64AE">
        <w:rPr>
          <w:rFonts w:cstheme="minorHAnsi"/>
          <w:szCs w:val="28"/>
          <w:rtl/>
          <w:lang w:bidi="fa-IR"/>
        </w:rPr>
        <w:t xml:space="preserve">از نرم افزار </w:t>
      </w:r>
      <w:r w:rsidRPr="007D64AE">
        <w:rPr>
          <w:rFonts w:cstheme="minorHAnsi"/>
          <w:b w:val="0"/>
          <w:bCs/>
          <w:szCs w:val="28"/>
          <w:lang w:bidi="fa-IR"/>
        </w:rPr>
        <w:t>processing</w:t>
      </w:r>
      <w:r w:rsidRPr="007D64AE">
        <w:rPr>
          <w:rFonts w:cstheme="minorHAnsi"/>
          <w:szCs w:val="28"/>
          <w:rtl/>
          <w:lang w:bidi="fa-IR"/>
        </w:rPr>
        <w:t xml:space="preserve"> برای تولید کد های کنترل ربات به صورت دقیق و سفارشی استفاده می شود .</w:t>
      </w:r>
    </w:p>
    <w:p w14:paraId="6ACB6778" w14:textId="184D5B43" w:rsidR="0004674F" w:rsidRPr="007D64AE" w:rsidRDefault="0004674F" w:rsidP="0004674F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585E050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import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java.awt.event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.KeyEvent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29F32F9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import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javax.swing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.JOptionPane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7176669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import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processing.serial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.*;</w:t>
      </w:r>
    </w:p>
    <w:p w14:paraId="664B60E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74D2B12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 port = null;</w:t>
      </w:r>
    </w:p>
    <w:p w14:paraId="51E3EAF5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2FB98A2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// select and modify the appropriate line for your operating system</w:t>
      </w:r>
    </w:p>
    <w:p w14:paraId="7BF5C92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// leave as null to use interactive port (press 'p' in the program)</w:t>
      </w:r>
    </w:p>
    <w:p w14:paraId="1F32552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//String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null;</w:t>
      </w:r>
    </w:p>
    <w:p w14:paraId="68F9825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//String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Serial.list</w:t>
      </w:r>
      <w:proofErr w:type="spellEnd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()[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0]; // Mac OS X</w:t>
      </w:r>
    </w:p>
    <w:p w14:paraId="470B621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//String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"/dev/ttyUSB0"; // Linux</w:t>
      </w:r>
    </w:p>
    <w:p w14:paraId="1ABF9FB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String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"COM6"; // Windows</w:t>
      </w:r>
    </w:p>
    <w:p w14:paraId="445F1DA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10005D6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boolean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streaming = false;</w:t>
      </w:r>
    </w:p>
    <w:p w14:paraId="790C80A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float speed = 0.001;</w:t>
      </w:r>
    </w:p>
    <w:p w14:paraId="6FAF612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String[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]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362EE5B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int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0;</w:t>
      </w:r>
    </w:p>
    <w:p w14:paraId="402F818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798844D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openSerialPort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7BC70762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1D733BD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null) return;</w:t>
      </w:r>
    </w:p>
    <w:p w14:paraId="68CC00C5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 !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= null)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port.stop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();</w:t>
      </w:r>
    </w:p>
    <w:p w14:paraId="754678F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2B9B1E5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port = new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this,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, 9600);</w:t>
      </w:r>
    </w:p>
    <w:p w14:paraId="78E84A5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02780DA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port.bufferUntil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('\n');</w:t>
      </w:r>
    </w:p>
    <w:p w14:paraId="52B0557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51CBD75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1410903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5A79CB5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0D7A093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String result = (String)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JOptionPane.showInputDialog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(frame,</w:t>
      </w:r>
    </w:p>
    <w:p w14:paraId="1DC0698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"Select the serial port that corresponds to your Arduino board.",</w:t>
      </w:r>
    </w:p>
    <w:p w14:paraId="799E5FF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"Select serial port",</w:t>
      </w:r>
    </w:p>
    <w:p w14:paraId="4BD4C92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JOptionPane.QUESTION_MESSAGE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,</w:t>
      </w:r>
    </w:p>
    <w:p w14:paraId="3D365E3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lastRenderedPageBreak/>
        <w:t xml:space="preserve">    null,</w:t>
      </w:r>
    </w:p>
    <w:p w14:paraId="69CA78B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Serial.list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(),</w:t>
      </w:r>
    </w:p>
    <w:p w14:paraId="1786F36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0);</w:t>
      </w:r>
    </w:p>
    <w:p w14:paraId="2F34A33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</w:p>
    <w:p w14:paraId="116644E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result !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= null) {</w:t>
      </w:r>
    </w:p>
    <w:p w14:paraId="1B6F310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result;</w:t>
      </w:r>
    </w:p>
    <w:p w14:paraId="13B8E03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openSerialPort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);</w:t>
      </w:r>
    </w:p>
    <w:p w14:paraId="367D7AF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</w:t>
      </w:r>
    </w:p>
    <w:p w14:paraId="06E2197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2AF6A5C5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5342465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setup(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309248C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76FF092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size(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500, 250);</w:t>
      </w:r>
    </w:p>
    <w:p w14:paraId="3110127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openSerialPort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);</w:t>
      </w:r>
    </w:p>
    <w:p w14:paraId="50A1104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4DFB7F9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4459A17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draw(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3D94FAA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17607BA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background(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0);  </w:t>
      </w:r>
    </w:p>
    <w:p w14:paraId="6B74D59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fill(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255);</w:t>
      </w:r>
    </w:p>
    <w:p w14:paraId="7C31E6F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int y = 24,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12;</w:t>
      </w:r>
    </w:p>
    <w:p w14:paraId="2176F3C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"INSTRUCTIONS",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6B7366A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"p: select serial port",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4536A99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"1: set speed to 0.001 inches (1 mil) per jog",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5D155FF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"2: set speed to 0.010 inches (10 mil) per jog",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180FA3E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"3: set speed to 0.100 inches (100 mil) per jog",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2B10BE7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"arrow keys: jog in x-y plane",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3C67053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"page up &amp; page down: jog in z axis",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573FD4B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"$: display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grbl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settings", 12, y); y+=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46D1349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"h: go home",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62DC890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"0: zero machine (set home to the current location)",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4182E15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"g: stream a g-code file",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550C694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"x: stop streaming g-code (this is NOT immediate)", 12, y); y +=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582EAC7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y = height -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119C3B5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"current jog speed: " + speed + " inches per step", 12, y); y -=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319E0D3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text(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"current serial port: " +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portname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, 12, y); y -=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dy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;</w:t>
      </w:r>
    </w:p>
    <w:p w14:paraId="176ECEA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10FBA3C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20C7F15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lastRenderedPageBreak/>
        <w:t xml:space="preserve">void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keyPressed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3181CEA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5BE28E4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(key == '1') speed = 0.001;</w:t>
      </w:r>
    </w:p>
    <w:p w14:paraId="1D79F67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(key == '2') speed = 0.01;</w:t>
      </w:r>
    </w:p>
    <w:p w14:paraId="6AF0180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(key == '3') speed = 0.1;</w:t>
      </w:r>
    </w:p>
    <w:p w14:paraId="17D7A41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46BF838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(!streaming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 {</w:t>
      </w:r>
    </w:p>
    <w:p w14:paraId="3C2615E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LEFT)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X-" + speed + " Y0.000 Z0.000\n");</w:t>
      </w:r>
    </w:p>
    <w:p w14:paraId="1C2337C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RIGHT)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X" + speed + " Y0.000 Z0.000\n");</w:t>
      </w:r>
    </w:p>
    <w:p w14:paraId="0E1FA69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UP)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X0.000 Y" + speed + " Z0.000\n");</w:t>
      </w:r>
    </w:p>
    <w:p w14:paraId="6F4775E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DOWN)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X0.000 Y-" + speed + " Z0.000\n");</w:t>
      </w:r>
    </w:p>
    <w:p w14:paraId="2383FB5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KeyEvent.VK_PAGE_UP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X0.000 Y0.000 Z" + speed + "\n");</w:t>
      </w:r>
    </w:p>
    <w:p w14:paraId="194DDDFF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KeyEvent.VK_PAGE_DOWN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("G91\nG20\nG00 X0.000 Y0.000 Z-" + speed + "\n");</w:t>
      </w:r>
    </w:p>
    <w:p w14:paraId="5B4A4B9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'h')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("G90\nG20\nG00 X0.000 Y0.000 Z0.000\n");</w:t>
      </w:r>
    </w:p>
    <w:p w14:paraId="4C43A6E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'v')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("$0=75\n$1=74\n$2=75\n");</w:t>
      </w:r>
    </w:p>
    <w:p w14:paraId="5A6759E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//if (key == 'v')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("$0=100\n$1=74\n$2=75\n");</w:t>
      </w:r>
    </w:p>
    <w:p w14:paraId="49F0557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's')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("$3=10\n");</w:t>
      </w:r>
    </w:p>
    <w:p w14:paraId="240BCE0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'e')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("$16=1\n");</w:t>
      </w:r>
    </w:p>
    <w:p w14:paraId="73EC094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'd')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("$16=0\n");</w:t>
      </w:r>
    </w:p>
    <w:p w14:paraId="412C089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'0')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openSerialPort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);</w:t>
      </w:r>
    </w:p>
    <w:p w14:paraId="515233A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'p')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selectSerialPort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);</w:t>
      </w:r>
    </w:p>
    <w:p w14:paraId="5993E98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(key == '$')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("$$\n");</w:t>
      </w:r>
    </w:p>
    <w:p w14:paraId="1A73B14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</w:t>
      </w:r>
    </w:p>
    <w:p w14:paraId="636579B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46FC2C4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(!streaming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&amp;&amp; key == 'g') {</w:t>
      </w:r>
    </w:p>
    <w:p w14:paraId="533BEA8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null;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0;</w:t>
      </w:r>
    </w:p>
    <w:p w14:paraId="3CA1EAA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File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file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null; </w:t>
      </w:r>
    </w:p>
    <w:p w14:paraId="2AB3004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println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"Loading file...");</w:t>
      </w:r>
    </w:p>
    <w:p w14:paraId="301F4D5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selectInput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"Select a file to process:", "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fileSelected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", file);</w:t>
      </w:r>
    </w:p>
    <w:p w14:paraId="3BE69B0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</w:t>
      </w:r>
    </w:p>
    <w:p w14:paraId="18D663F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73C6B1D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(key == 'x') streaming = false;</w:t>
      </w:r>
    </w:p>
    <w:p w14:paraId="28A118D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4741B4B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3EBE791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fileSelected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File selection) {</w:t>
      </w:r>
    </w:p>
    <w:p w14:paraId="2C38526E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lastRenderedPageBreak/>
        <w:t xml:space="preserve">  if (selection == null) {</w:t>
      </w:r>
    </w:p>
    <w:p w14:paraId="07BF0F18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println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"Window was closed or the user hit cancel.");</w:t>
      </w:r>
    </w:p>
    <w:p w14:paraId="47B2C9FC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 else {</w:t>
      </w:r>
    </w:p>
    <w:p w14:paraId="30FBA03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println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"User selected " +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selection.getAbsolutePath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());</w:t>
      </w:r>
    </w:p>
    <w:p w14:paraId="403E256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loadStrings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selection.getAbsolutePath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());</w:t>
      </w:r>
    </w:p>
    <w:p w14:paraId="2B2D24C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null) return;</w:t>
      </w:r>
    </w:p>
    <w:p w14:paraId="7DE8A9A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streaming = true;</w:t>
      </w:r>
    </w:p>
    <w:p w14:paraId="61C150D2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stream(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);</w:t>
      </w:r>
    </w:p>
    <w:p w14:paraId="50466A85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</w:t>
      </w:r>
    </w:p>
    <w:p w14:paraId="38714F2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6DF7498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42CD04F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stream(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</w:t>
      </w:r>
    </w:p>
    <w:p w14:paraId="4E43EBF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1EC04F1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</w:t>
      </w:r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(!streaming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 return;</w:t>
      </w:r>
    </w:p>
    <w:p w14:paraId="52A67EC4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585A108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while (true) {</w:t>
      </w:r>
    </w:p>
    <w:p w14:paraId="1237DC8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==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gcode.length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) {</w:t>
      </w:r>
    </w:p>
    <w:p w14:paraId="04144C0A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  streaming = false;</w:t>
      </w:r>
    </w:p>
    <w:p w14:paraId="19B5CE1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  return;</w:t>
      </w:r>
    </w:p>
    <w:p w14:paraId="6EAEF8A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}</w:t>
      </w:r>
    </w:p>
    <w:p w14:paraId="49860B63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</w:t>
      </w:r>
    </w:p>
    <w:p w14:paraId="366FC462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if 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[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].trim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().length() == 0)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++;</w:t>
      </w:r>
    </w:p>
    <w:p w14:paraId="78CDC142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  else break;</w:t>
      </w:r>
    </w:p>
    <w:p w14:paraId="087C032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}</w:t>
      </w:r>
    </w:p>
    <w:p w14:paraId="1890D01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068C110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println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[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]);</w:t>
      </w:r>
    </w:p>
    <w:p w14:paraId="4675C0A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port.write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gcode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[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] + '\n');</w:t>
      </w:r>
    </w:p>
    <w:p w14:paraId="2E6CF70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i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++;</w:t>
      </w:r>
    </w:p>
    <w:p w14:paraId="254E778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4E4C4CA9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6025C855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void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serialEvent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Serial p)</w:t>
      </w:r>
    </w:p>
    <w:p w14:paraId="24835606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{</w:t>
      </w:r>
    </w:p>
    <w:p w14:paraId="5D87E24B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String s = 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p.readStringUntil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('\n');</w:t>
      </w:r>
    </w:p>
    <w:p w14:paraId="41014757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println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s.trim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());</w:t>
      </w:r>
    </w:p>
    <w:p w14:paraId="691AA441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</w:t>
      </w:r>
    </w:p>
    <w:p w14:paraId="3E1C2EAD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s.trim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().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startsWith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("ok")) stream();</w:t>
      </w:r>
    </w:p>
    <w:p w14:paraId="5A376D40" w14:textId="77777777" w:rsidR="001D20A0" w:rsidRP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 if (</w:t>
      </w:r>
      <w:proofErr w:type="spellStart"/>
      <w:proofErr w:type="gram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s.trim</w:t>
      </w:r>
      <w:proofErr w:type="spellEnd"/>
      <w:proofErr w:type="gram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().</w:t>
      </w:r>
      <w:proofErr w:type="spellStart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startsWith</w:t>
      </w:r>
      <w:proofErr w:type="spellEnd"/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("error")) stream(); // XXX: really?</w:t>
      </w:r>
    </w:p>
    <w:p w14:paraId="6AB2C5C5" w14:textId="5D1A2D95" w:rsidR="0004674F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1D20A0">
        <w:rPr>
          <w:rFonts w:asciiTheme="minorHAnsi" w:hAnsiTheme="minorHAnsi" w:cstheme="minorHAnsi"/>
          <w:color w:val="002060"/>
          <w:sz w:val="28"/>
          <w:szCs w:val="28"/>
          <w:lang w:bidi="fa-IR"/>
        </w:rPr>
        <w:t>}</w:t>
      </w:r>
    </w:p>
    <w:p w14:paraId="5053A144" w14:textId="335E9C60" w:rsid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4FA1CD37" w14:textId="0D4A959E" w:rsid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61F02CAE" w14:textId="6173289F" w:rsid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19EA4796" wp14:editId="4F19C845">
            <wp:extent cx="6309360" cy="28276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7F0B" w14:textId="0CC0A4B6" w:rsidR="001D20A0" w:rsidRDefault="001D20A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67B76F2F" w14:textId="162050CE" w:rsidR="00002DA5" w:rsidRPr="00002DA5" w:rsidRDefault="001D20A0" w:rsidP="00002DA5">
      <w:pPr>
        <w:pStyle w:val="ListParagraph"/>
        <w:numPr>
          <w:ilvl w:val="0"/>
          <w:numId w:val="6"/>
        </w:numPr>
        <w:tabs>
          <w:tab w:val="left" w:pos="7337"/>
        </w:tabs>
        <w:bidi/>
        <w:rPr>
          <w:rFonts w:cstheme="minorHAnsi"/>
          <w:color w:val="002060"/>
          <w:szCs w:val="28"/>
          <w:rtl/>
          <w:lang w:bidi="fa-IR"/>
        </w:rPr>
      </w:pPr>
      <w:r w:rsidRPr="00002DA5">
        <w:rPr>
          <w:rFonts w:cstheme="minorHAnsi" w:hint="cs"/>
          <w:color w:val="002060"/>
          <w:szCs w:val="28"/>
          <w:rtl/>
          <w:lang w:bidi="fa-IR"/>
        </w:rPr>
        <w:t>البته توجه کنید که نام پورت را در کد با نام پورت خود تغییر دهید .</w:t>
      </w:r>
    </w:p>
    <w:p w14:paraId="70C8BDA9" w14:textId="77777777" w:rsidR="00002DA5" w:rsidRDefault="00002DA5" w:rsidP="00002DA5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557B9A2E" w14:textId="033151EB" w:rsidR="001D20A0" w:rsidRDefault="00FD63FC" w:rsidP="00002DA5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>توضیحات کد :</w:t>
      </w:r>
    </w:p>
    <w:p w14:paraId="3AEDDF3D" w14:textId="77777777" w:rsidR="00FD63FC" w:rsidRDefault="00FD63FC" w:rsidP="00FD63FC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15DE4C69" w14:textId="7AADB498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کد بالا 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برنامه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Processing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است که 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 ربات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CNC A4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نو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سنده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از طر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Arduino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. 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برنامه از کتابخانه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processing.serial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برقرار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ارتباط سر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ال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با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Arduino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و ارسال دستورات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r w:rsidR="009B30DE"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 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G-code </w:t>
      </w:r>
      <w:r w:rsidR="009B30DE"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به آن استفاده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کند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0C260D92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2AE36113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برنامه، ابتدا 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پورت سر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ال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با سرعت 9600 بود را با استفاده از تابع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openSerialPort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()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باز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کند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. همچن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تابع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selectSerialPort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()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انتخاب پورت سر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ال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به کاربر نما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داده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700FD0DE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29CCD2FB" w14:textId="2FEDE86A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تابع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keyPressed</w:t>
      </w:r>
      <w:proofErr w:type="spellEnd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()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، دستورات مختلف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G-code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برا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حرکت در محورها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X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،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Y </w:t>
      </w:r>
      <w:r w:rsidR="009B30DE"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 xml:space="preserve">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و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Z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، تنظ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مات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مختلف مانند نما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تنظ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مات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</w:t>
      </w:r>
      <w:proofErr w:type="spellStart"/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grbl</w:t>
      </w:r>
      <w:proofErr w:type="spellEnd"/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، بازگشت به خانه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(home)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و د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گر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عمل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ات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کنترل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CNC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تعر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ف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شده‌اند. 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دستورات به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Arduino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ارسال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شوند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تا ربات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 xml:space="preserve"> CNC A4 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نو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سنده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به طو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دق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حرکت کند و متن را بنو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سد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.</w:t>
      </w:r>
    </w:p>
    <w:p w14:paraId="31C6A440" w14:textId="77777777" w:rsidR="00FD63FC" w:rsidRP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2A81C1B6" w14:textId="2C980684" w:rsidR="00FD63FC" w:rsidRDefault="00FD63FC" w:rsidP="00FD63FC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lastRenderedPageBreak/>
        <w:t>با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استفاده از 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برنامه، کاربر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تواند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از طر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کل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دها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مختلف صفحه کل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CNC A4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نو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سنده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را کنترل کند و حرکات دق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را تع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کند. 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بوس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له،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امکان نوشتن متون و طرح‌ها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مختلف با استفاده از ربات </w:t>
      </w:r>
      <w:r w:rsidRPr="00FD63FC">
        <w:rPr>
          <w:rFonts w:asciiTheme="minorHAnsi" w:hAnsiTheme="minorHAnsi" w:cstheme="minorHAnsi"/>
          <w:color w:val="002060"/>
          <w:sz w:val="28"/>
          <w:szCs w:val="28"/>
          <w:lang w:bidi="fa-IR"/>
        </w:rPr>
        <w:t>CNC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فراهم م</w:t>
      </w:r>
      <w:r w:rsidRPr="00FD63FC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D63FC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شود</w:t>
      </w:r>
      <w:r w:rsidRPr="00FD63FC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.</w:t>
      </w:r>
    </w:p>
    <w:p w14:paraId="2A7EAF0A" w14:textId="77777777" w:rsidR="00FD63FC" w:rsidRDefault="00FD63FC" w:rsidP="00FD63FC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lang w:bidi="fa-IR"/>
        </w:rPr>
      </w:pPr>
    </w:p>
    <w:p w14:paraId="351EA77D" w14:textId="46AD0F36" w:rsidR="001D20A0" w:rsidRDefault="001D20A0" w:rsidP="001D20A0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color w:val="002060"/>
          <w:sz w:val="28"/>
          <w:szCs w:val="28"/>
          <w:rtl/>
          <w:lang w:bidi="fa-IR"/>
        </w:rPr>
        <w:t>در نهایت ربات ما نوشته خواسته شده را برایمان می نویسد .</w:t>
      </w:r>
    </w:p>
    <w:p w14:paraId="782D72D7" w14:textId="029B9559" w:rsidR="001D20A0" w:rsidRDefault="001D20A0" w:rsidP="001D20A0">
      <w:pPr>
        <w:tabs>
          <w:tab w:val="left" w:pos="7337"/>
        </w:tabs>
        <w:bidi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25BD38E5" w14:textId="27590CE4" w:rsidR="001D20A0" w:rsidRDefault="001D20A0" w:rsidP="00161A5B">
      <w:pPr>
        <w:tabs>
          <w:tab w:val="left" w:pos="7337"/>
        </w:tabs>
        <w:jc w:val="center"/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  <w:r>
        <w:rPr>
          <w:rFonts w:asciiTheme="minorHAnsi" w:hAnsiTheme="minorHAnsi" w:cstheme="minorHAnsi" w:hint="cs"/>
          <w:noProof/>
          <w:color w:val="002060"/>
          <w:sz w:val="28"/>
          <w:szCs w:val="28"/>
          <w:rtl/>
          <w:lang w:val="fa-IR" w:bidi="fa-IR"/>
        </w:rPr>
        <w:drawing>
          <wp:inline distT="0" distB="0" distL="0" distR="0" wp14:anchorId="486B280F" wp14:editId="6F14842E">
            <wp:extent cx="5194326" cy="2248746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036" cy="22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53EF" w14:textId="0AB0A7C8" w:rsidR="00002DA5" w:rsidRDefault="00002DA5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362160B9" w14:textId="39887478" w:rsidR="00002DA5" w:rsidRDefault="00002DA5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28"/>
          <w:szCs w:val="28"/>
          <w:rtl/>
          <w:lang w:bidi="fa-IR"/>
        </w:rPr>
      </w:pPr>
    </w:p>
    <w:p w14:paraId="69728986" w14:textId="073C7D5C" w:rsidR="00F70084" w:rsidRDefault="00002DA5" w:rsidP="00161A5B">
      <w:pPr>
        <w:tabs>
          <w:tab w:val="left" w:pos="7337"/>
        </w:tabs>
        <w:bidi/>
        <w:jc w:val="center"/>
        <w:rPr>
          <w:rFonts w:asciiTheme="minorHAnsi" w:hAnsiTheme="minorHAnsi" w:cstheme="minorHAnsi"/>
          <w:b/>
          <w:bCs/>
          <w:color w:val="002060"/>
          <w:sz w:val="40"/>
          <w:szCs w:val="40"/>
          <w:rtl/>
          <w:lang w:bidi="fa-IR"/>
        </w:rPr>
      </w:pPr>
      <w:r w:rsidRPr="00002DA5">
        <w:rPr>
          <w:rFonts w:asciiTheme="minorHAnsi" w:hAnsiTheme="minorHAnsi" w:cstheme="minorHAnsi" w:hint="cs"/>
          <w:b/>
          <w:bCs/>
          <w:color w:val="002060"/>
          <w:sz w:val="40"/>
          <w:szCs w:val="40"/>
          <w:rtl/>
          <w:lang w:bidi="fa-IR"/>
        </w:rPr>
        <w:t>نتیجه گیری</w:t>
      </w:r>
    </w:p>
    <w:p w14:paraId="36A1E2E7" w14:textId="77777777" w:rsidR="00161A5B" w:rsidRPr="00E95F16" w:rsidRDefault="00161A5B" w:rsidP="00161A5B">
      <w:pPr>
        <w:tabs>
          <w:tab w:val="left" w:pos="7337"/>
        </w:tabs>
        <w:bidi/>
        <w:jc w:val="center"/>
        <w:rPr>
          <w:rFonts w:asciiTheme="minorHAnsi" w:hAnsiTheme="minorHAnsi" w:cstheme="minorHAnsi"/>
          <w:b/>
          <w:bCs/>
          <w:color w:val="002060"/>
          <w:sz w:val="20"/>
          <w:szCs w:val="20"/>
          <w:rtl/>
          <w:lang w:bidi="fa-IR"/>
        </w:rPr>
      </w:pPr>
    </w:p>
    <w:p w14:paraId="4CEFB4C6" w14:textId="787CB62E" w:rsidR="00F70084" w:rsidRPr="00F70084" w:rsidRDefault="00F70084" w:rsidP="00F70084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</w:pP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ربات </w:t>
      </w:r>
      <w:r w:rsidRPr="00F70084">
        <w:rPr>
          <w:rFonts w:asciiTheme="minorHAnsi" w:hAnsiTheme="minorHAnsi" w:cstheme="minorHAnsi"/>
          <w:color w:val="002060"/>
          <w:sz w:val="28"/>
          <w:szCs w:val="28"/>
          <w:lang w:bidi="fa-IR"/>
        </w:rPr>
        <w:t>A4 size CNC 2D plotter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دستگاه خودکار است که به کمک موتورها، ر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ل‌ها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کنترل‌ها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الکترون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قادر به انجام حرکات دق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تکرارپذ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ر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 رو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سطح </w:t>
      </w:r>
      <w:r w:rsidRPr="00F70084">
        <w:rPr>
          <w:rFonts w:asciiTheme="minorHAnsi" w:hAnsiTheme="minorHAnsi" w:cstheme="minorHAnsi"/>
          <w:color w:val="002060"/>
          <w:sz w:val="28"/>
          <w:szCs w:val="28"/>
          <w:lang w:bidi="fa-IR"/>
        </w:rPr>
        <w:t>A4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است. 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دستگاه در صنا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ع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مختلف از جمله طراح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صنعت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چاپ سه بعد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برش مواد نرم و سخت و حت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طراح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لباس استفا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ده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شود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.</w:t>
      </w:r>
      <w:r w:rsidRPr="00F70084">
        <w:rPr>
          <w:rtl/>
        </w:rPr>
        <w:t xml:space="preserve"> 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پس از انجام 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مراحل، شما 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</w:t>
      </w:r>
      <w:r w:rsidRPr="00F70084">
        <w:rPr>
          <w:rFonts w:asciiTheme="minorHAnsi" w:hAnsiTheme="minorHAnsi" w:cs="Calibri"/>
          <w:color w:val="002060"/>
          <w:sz w:val="28"/>
          <w:szCs w:val="28"/>
          <w:lang w:bidi="fa-IR"/>
        </w:rPr>
        <w:t xml:space="preserve"> A4 size CNC 2D plotter 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قدرتمند و دق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خواه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داشت که قادر به اجرا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الگوها، طرح‌ها و نقش‌ها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دلخواه بر رو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سطوح صاف خواهد بود</w:t>
      </w:r>
      <w:r w:rsidRPr="00F70084">
        <w:rPr>
          <w:rFonts w:asciiTheme="minorHAnsi" w:hAnsiTheme="minorHAnsi" w:cs="Calibri"/>
          <w:color w:val="002060"/>
          <w:sz w:val="28"/>
          <w:szCs w:val="28"/>
          <w:lang w:bidi="fa-IR"/>
        </w:rPr>
        <w:t>.</w:t>
      </w:r>
    </w:p>
    <w:p w14:paraId="2A089A40" w14:textId="77777777" w:rsidR="00161A5B" w:rsidRDefault="00F70084" w:rsidP="00161A5B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</w:pP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ساخت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 </w:t>
      </w:r>
      <w:r w:rsidRPr="00F70084">
        <w:rPr>
          <w:rFonts w:asciiTheme="minorHAnsi" w:hAnsiTheme="minorHAnsi" w:cs="Calibri"/>
          <w:color w:val="002060"/>
          <w:sz w:val="28"/>
          <w:szCs w:val="28"/>
          <w:lang w:bidi="fa-IR"/>
        </w:rPr>
        <w:t>A4 size CNC 2D plotter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ازمند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دانش در زم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نه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مکان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الکترون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برنامه‌نو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س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است. با انجام مراحل طراح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،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ته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ه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مواد، مونتاژ، نصب الکترون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و تست، م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توان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د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ک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ربات </w:t>
      </w:r>
      <w:r w:rsidRPr="00F70084">
        <w:rPr>
          <w:rFonts w:asciiTheme="minorHAnsi" w:hAnsiTheme="minorHAnsi" w:cs="Calibri"/>
          <w:color w:val="002060"/>
          <w:sz w:val="28"/>
          <w:szCs w:val="28"/>
          <w:lang w:bidi="fa-IR"/>
        </w:rPr>
        <w:t>CNC 2D plotter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قدرتمند و دق</w:t>
      </w:r>
      <w:r w:rsidRPr="00F70084"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ی</w:t>
      </w:r>
      <w:r w:rsidRPr="00F70084">
        <w:rPr>
          <w:rFonts w:asciiTheme="minorHAnsi" w:hAnsiTheme="minorHAnsi" w:cs="Calibri" w:hint="eastAsia"/>
          <w:color w:val="002060"/>
          <w:sz w:val="28"/>
          <w:szCs w:val="28"/>
          <w:rtl/>
          <w:lang w:bidi="fa-IR"/>
        </w:rPr>
        <w:t>ق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 xml:space="preserve"> </w:t>
      </w:r>
      <w:r>
        <w:rPr>
          <w:rFonts w:asciiTheme="minorHAnsi" w:hAnsiTheme="minorHAnsi" w:cs="Calibri" w:hint="cs"/>
          <w:color w:val="002060"/>
          <w:sz w:val="28"/>
          <w:szCs w:val="28"/>
          <w:rtl/>
          <w:lang w:bidi="fa-IR"/>
        </w:rPr>
        <w:t>داشته باشید</w:t>
      </w:r>
      <w:r w:rsidRPr="00F70084"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  <w:t>.</w:t>
      </w:r>
    </w:p>
    <w:p w14:paraId="3B3F1872" w14:textId="533B6E70" w:rsidR="00161A5B" w:rsidRPr="00161A5B" w:rsidRDefault="00161A5B" w:rsidP="00161A5B">
      <w:pPr>
        <w:tabs>
          <w:tab w:val="left" w:pos="7337"/>
        </w:tabs>
        <w:bidi/>
        <w:spacing w:line="360" w:lineRule="auto"/>
        <w:jc w:val="lowKashida"/>
        <w:rPr>
          <w:rFonts w:asciiTheme="minorHAnsi" w:hAnsiTheme="minorHAnsi" w:cs="Calibri"/>
          <w:color w:val="002060"/>
          <w:sz w:val="28"/>
          <w:szCs w:val="28"/>
          <w:rtl/>
          <w:lang w:bidi="fa-IR"/>
        </w:rPr>
      </w:pPr>
      <w:r w:rsidRPr="00161A5B">
        <w:rPr>
          <w:rFonts w:asciiTheme="minorHAnsi" w:hAnsiTheme="minorHAnsi" w:cs="Calibri" w:hint="cs"/>
          <w:b/>
          <w:bCs/>
          <w:color w:val="002060"/>
          <w:sz w:val="28"/>
          <w:szCs w:val="28"/>
          <w:rtl/>
          <w:lang w:bidi="fa-IR"/>
        </w:rPr>
        <w:t>منابع:</w:t>
      </w:r>
    </w:p>
    <w:p w14:paraId="10880B39" w14:textId="7B8A7F65" w:rsidR="001D20A0" w:rsidRPr="00161A5B" w:rsidRDefault="0000000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18"/>
          <w:szCs w:val="18"/>
          <w:rtl/>
          <w:lang w:bidi="fa-IR"/>
        </w:rPr>
      </w:pPr>
      <w:hyperlink r:id="rId34" w:history="1">
        <w:r w:rsidR="00161A5B" w:rsidRPr="00161A5B">
          <w:rPr>
            <w:rStyle w:val="Hyperlink"/>
            <w:rFonts w:asciiTheme="minorHAnsi" w:hAnsiTheme="minorHAnsi" w:cstheme="minorHAnsi"/>
            <w:sz w:val="18"/>
            <w:szCs w:val="18"/>
            <w:lang w:bidi="fa-IR"/>
          </w:rPr>
          <w:t>https://www.hackster.io/embeddedlab786/a4-size-cnc-2d-plotter-29eac8</w:t>
        </w:r>
      </w:hyperlink>
    </w:p>
    <w:p w14:paraId="0B4650D6" w14:textId="467B466A" w:rsidR="00161A5B" w:rsidRDefault="0000000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18"/>
          <w:szCs w:val="18"/>
          <w:rtl/>
          <w:lang w:bidi="fa-IR"/>
        </w:rPr>
      </w:pPr>
      <w:hyperlink r:id="rId35" w:history="1">
        <w:r w:rsidR="00161A5B" w:rsidRPr="00161A5B">
          <w:rPr>
            <w:rStyle w:val="Hyperlink"/>
            <w:rFonts w:asciiTheme="minorHAnsi" w:hAnsiTheme="minorHAnsi" w:cstheme="minorHAnsi"/>
            <w:sz w:val="18"/>
            <w:szCs w:val="18"/>
            <w:lang w:bidi="fa-IR"/>
          </w:rPr>
          <w:t>https://www.youtube.com/watch?v=4QqvYT7D-i4</w:t>
        </w:r>
      </w:hyperlink>
    </w:p>
    <w:p w14:paraId="0249360A" w14:textId="35D1AB94" w:rsidR="00161A5B" w:rsidRDefault="0000000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18"/>
          <w:szCs w:val="18"/>
          <w:rtl/>
          <w:lang w:bidi="fa-IR"/>
        </w:rPr>
      </w:pPr>
      <w:hyperlink r:id="rId36" w:history="1">
        <w:r w:rsidR="00161A5B" w:rsidRPr="00161A5B">
          <w:rPr>
            <w:rStyle w:val="Hyperlink"/>
            <w:rFonts w:asciiTheme="minorHAnsi" w:hAnsiTheme="minorHAnsi" w:cstheme="minorHAnsi"/>
            <w:sz w:val="18"/>
            <w:szCs w:val="18"/>
            <w:lang w:bidi="fa-IR"/>
          </w:rPr>
          <w:t>https://copilot.microsoft.com/</w:t>
        </w:r>
      </w:hyperlink>
    </w:p>
    <w:p w14:paraId="47B02A33" w14:textId="2B376698" w:rsidR="00161A5B" w:rsidRDefault="0000000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18"/>
          <w:szCs w:val="18"/>
          <w:rtl/>
          <w:lang w:bidi="fa-IR"/>
        </w:rPr>
      </w:pPr>
      <w:hyperlink r:id="rId37" w:history="1">
        <w:r w:rsidR="00161A5B" w:rsidRPr="00161A5B">
          <w:rPr>
            <w:rStyle w:val="Hyperlink"/>
            <w:rFonts w:asciiTheme="minorHAnsi" w:hAnsiTheme="minorHAnsi" w:cstheme="minorHAnsi"/>
            <w:sz w:val="18"/>
            <w:szCs w:val="18"/>
            <w:lang w:bidi="fa-IR"/>
          </w:rPr>
          <w:t>https://chatgpt.com/</w:t>
        </w:r>
      </w:hyperlink>
    </w:p>
    <w:p w14:paraId="07679A15" w14:textId="23044246" w:rsidR="00925C3B" w:rsidRPr="00161A5B" w:rsidRDefault="00000000" w:rsidP="001D20A0">
      <w:pPr>
        <w:tabs>
          <w:tab w:val="left" w:pos="7337"/>
        </w:tabs>
        <w:rPr>
          <w:rFonts w:asciiTheme="minorHAnsi" w:hAnsiTheme="minorHAnsi" w:cstheme="minorHAnsi"/>
          <w:color w:val="002060"/>
          <w:sz w:val="18"/>
          <w:szCs w:val="18"/>
          <w:rtl/>
          <w:lang w:bidi="fa-IR"/>
        </w:rPr>
      </w:pPr>
      <w:hyperlink r:id="rId38" w:history="1">
        <w:r w:rsidR="00925C3B" w:rsidRPr="00925C3B">
          <w:rPr>
            <w:rStyle w:val="Hyperlink"/>
            <w:rFonts w:asciiTheme="minorHAnsi" w:hAnsiTheme="minorHAnsi" w:cstheme="minorHAnsi"/>
            <w:sz w:val="18"/>
            <w:szCs w:val="18"/>
            <w:lang w:bidi="fa-IR"/>
          </w:rPr>
          <w:t>https://github.com/embeddedlab786/A4_size_CNC_2D_Plotter-</w:t>
        </w:r>
      </w:hyperlink>
    </w:p>
    <w:sectPr w:rsidR="00925C3B" w:rsidRPr="00161A5B" w:rsidSect="00DF027C">
      <w:headerReference w:type="default" r:id="rId39"/>
      <w:footerReference w:type="default" r:id="rId40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9F41F" w14:textId="77777777" w:rsidR="00014AE4" w:rsidRDefault="00014AE4">
      <w:r>
        <w:separator/>
      </w:r>
    </w:p>
    <w:p w14:paraId="59E70A00" w14:textId="77777777" w:rsidR="00014AE4" w:rsidRDefault="00014AE4"/>
  </w:endnote>
  <w:endnote w:type="continuationSeparator" w:id="0">
    <w:p w14:paraId="757ABCEA" w14:textId="77777777" w:rsidR="00014AE4" w:rsidRDefault="00014AE4">
      <w:r>
        <w:continuationSeparator/>
      </w:r>
    </w:p>
    <w:p w14:paraId="00AE472F" w14:textId="77777777" w:rsidR="00014AE4" w:rsidRDefault="00014AE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D5F54C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3058E6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A6E9B" w14:textId="77777777" w:rsidR="00014AE4" w:rsidRDefault="00014AE4">
      <w:r>
        <w:separator/>
      </w:r>
    </w:p>
    <w:p w14:paraId="5C11FC96" w14:textId="77777777" w:rsidR="00014AE4" w:rsidRDefault="00014AE4"/>
  </w:footnote>
  <w:footnote w:type="continuationSeparator" w:id="0">
    <w:p w14:paraId="4A0DB480" w14:textId="77777777" w:rsidR="00014AE4" w:rsidRDefault="00014AE4">
      <w:r>
        <w:continuationSeparator/>
      </w:r>
    </w:p>
    <w:p w14:paraId="0AD269A5" w14:textId="77777777" w:rsidR="00014AE4" w:rsidRDefault="00014AE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2DB679FD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962C89A" w14:textId="77777777" w:rsidR="00D077E9" w:rsidRDefault="00D077E9">
          <w:pPr>
            <w:pStyle w:val="Header"/>
          </w:pPr>
        </w:p>
      </w:tc>
    </w:tr>
  </w:tbl>
  <w:p w14:paraId="4C72A1AC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E532F"/>
    <w:multiLevelType w:val="hybridMultilevel"/>
    <w:tmpl w:val="1896BBE8"/>
    <w:lvl w:ilvl="0" w:tplc="0409000D">
      <w:start w:val="1"/>
      <w:numFmt w:val="bullet"/>
      <w:lvlText w:val=""/>
      <w:lvlJc w:val="left"/>
      <w:pPr>
        <w:ind w:left="149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9" w:hanging="360"/>
      </w:pPr>
      <w:rPr>
        <w:rFonts w:ascii="Wingdings" w:hAnsi="Wingdings" w:hint="default"/>
      </w:rPr>
    </w:lvl>
  </w:abstractNum>
  <w:abstractNum w:abstractNumId="1" w15:restartNumberingAfterBreak="0">
    <w:nsid w:val="1D115611"/>
    <w:multiLevelType w:val="multilevel"/>
    <w:tmpl w:val="123E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527090"/>
    <w:multiLevelType w:val="hybridMultilevel"/>
    <w:tmpl w:val="0AC45BF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BA19B4"/>
    <w:multiLevelType w:val="hybridMultilevel"/>
    <w:tmpl w:val="149CEB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72FF5"/>
    <w:multiLevelType w:val="hybridMultilevel"/>
    <w:tmpl w:val="9D900D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E25420"/>
    <w:multiLevelType w:val="hybridMultilevel"/>
    <w:tmpl w:val="54F6DD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384DA0"/>
    <w:multiLevelType w:val="hybridMultilevel"/>
    <w:tmpl w:val="8A0460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D503CC"/>
    <w:multiLevelType w:val="hybridMultilevel"/>
    <w:tmpl w:val="9AE0E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B736EF"/>
    <w:multiLevelType w:val="hybridMultilevel"/>
    <w:tmpl w:val="49F4AE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562E58"/>
    <w:multiLevelType w:val="hybridMultilevel"/>
    <w:tmpl w:val="0622C98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0305641">
    <w:abstractNumId w:val="8"/>
  </w:num>
  <w:num w:numId="2" w16cid:durableId="100612594">
    <w:abstractNumId w:val="1"/>
  </w:num>
  <w:num w:numId="3" w16cid:durableId="692151401">
    <w:abstractNumId w:val="7"/>
  </w:num>
  <w:num w:numId="4" w16cid:durableId="1973365723">
    <w:abstractNumId w:val="2"/>
  </w:num>
  <w:num w:numId="5" w16cid:durableId="684985612">
    <w:abstractNumId w:val="5"/>
  </w:num>
  <w:num w:numId="6" w16cid:durableId="1635334853">
    <w:abstractNumId w:val="6"/>
  </w:num>
  <w:num w:numId="7" w16cid:durableId="1261722423">
    <w:abstractNumId w:val="3"/>
  </w:num>
  <w:num w:numId="8" w16cid:durableId="1665352164">
    <w:abstractNumId w:val="0"/>
  </w:num>
  <w:num w:numId="9" w16cid:durableId="291523570">
    <w:abstractNumId w:val="9"/>
  </w:num>
  <w:num w:numId="10" w16cid:durableId="3079774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0BF"/>
    <w:rsid w:val="00002DA5"/>
    <w:rsid w:val="00014AE4"/>
    <w:rsid w:val="0002482E"/>
    <w:rsid w:val="00030443"/>
    <w:rsid w:val="000403DE"/>
    <w:rsid w:val="0004674F"/>
    <w:rsid w:val="00050324"/>
    <w:rsid w:val="00077442"/>
    <w:rsid w:val="000A0150"/>
    <w:rsid w:val="000B1842"/>
    <w:rsid w:val="000C200A"/>
    <w:rsid w:val="000E63C9"/>
    <w:rsid w:val="001068B0"/>
    <w:rsid w:val="00130E9D"/>
    <w:rsid w:val="00150A6D"/>
    <w:rsid w:val="00161A5B"/>
    <w:rsid w:val="0017427C"/>
    <w:rsid w:val="00185B35"/>
    <w:rsid w:val="001A55D6"/>
    <w:rsid w:val="001D20A0"/>
    <w:rsid w:val="001D7E84"/>
    <w:rsid w:val="001E0E45"/>
    <w:rsid w:val="001E2C3F"/>
    <w:rsid w:val="001F2BC8"/>
    <w:rsid w:val="001F5F6B"/>
    <w:rsid w:val="002105F6"/>
    <w:rsid w:val="00243EBC"/>
    <w:rsid w:val="00246A35"/>
    <w:rsid w:val="0027457B"/>
    <w:rsid w:val="00284348"/>
    <w:rsid w:val="002D5F5A"/>
    <w:rsid w:val="002D767C"/>
    <w:rsid w:val="002F51F5"/>
    <w:rsid w:val="002F5C54"/>
    <w:rsid w:val="00304015"/>
    <w:rsid w:val="00312137"/>
    <w:rsid w:val="00316F1E"/>
    <w:rsid w:val="00330359"/>
    <w:rsid w:val="0033762F"/>
    <w:rsid w:val="003438FE"/>
    <w:rsid w:val="003505F3"/>
    <w:rsid w:val="00366C7E"/>
    <w:rsid w:val="00370A6B"/>
    <w:rsid w:val="00384EA3"/>
    <w:rsid w:val="003906D6"/>
    <w:rsid w:val="003A39A1"/>
    <w:rsid w:val="003A58CD"/>
    <w:rsid w:val="003C2191"/>
    <w:rsid w:val="003D3863"/>
    <w:rsid w:val="004068C1"/>
    <w:rsid w:val="004110DE"/>
    <w:rsid w:val="0044085A"/>
    <w:rsid w:val="00443992"/>
    <w:rsid w:val="0045718F"/>
    <w:rsid w:val="004A6585"/>
    <w:rsid w:val="004B21A5"/>
    <w:rsid w:val="004B6AE4"/>
    <w:rsid w:val="005037F0"/>
    <w:rsid w:val="00516A86"/>
    <w:rsid w:val="00521915"/>
    <w:rsid w:val="005275F6"/>
    <w:rsid w:val="00572102"/>
    <w:rsid w:val="005975B2"/>
    <w:rsid w:val="005A016D"/>
    <w:rsid w:val="005C7813"/>
    <w:rsid w:val="005F1BB0"/>
    <w:rsid w:val="00647AC4"/>
    <w:rsid w:val="00656C4D"/>
    <w:rsid w:val="006E5716"/>
    <w:rsid w:val="006E72F0"/>
    <w:rsid w:val="006F1906"/>
    <w:rsid w:val="007302B3"/>
    <w:rsid w:val="00730733"/>
    <w:rsid w:val="00730E3A"/>
    <w:rsid w:val="00736AAF"/>
    <w:rsid w:val="00765B2A"/>
    <w:rsid w:val="00780F23"/>
    <w:rsid w:val="00783A34"/>
    <w:rsid w:val="007C6B52"/>
    <w:rsid w:val="007D16C5"/>
    <w:rsid w:val="007D64AE"/>
    <w:rsid w:val="008221B9"/>
    <w:rsid w:val="00834AFB"/>
    <w:rsid w:val="00841F2F"/>
    <w:rsid w:val="00855023"/>
    <w:rsid w:val="00862FE4"/>
    <w:rsid w:val="0086389A"/>
    <w:rsid w:val="00866437"/>
    <w:rsid w:val="0087605E"/>
    <w:rsid w:val="0088751E"/>
    <w:rsid w:val="008A0D08"/>
    <w:rsid w:val="008B1FEE"/>
    <w:rsid w:val="00903C32"/>
    <w:rsid w:val="00916B16"/>
    <w:rsid w:val="009173B9"/>
    <w:rsid w:val="00925C3B"/>
    <w:rsid w:val="0093335D"/>
    <w:rsid w:val="0093613E"/>
    <w:rsid w:val="00943026"/>
    <w:rsid w:val="00966B81"/>
    <w:rsid w:val="009A2C4E"/>
    <w:rsid w:val="009B30DE"/>
    <w:rsid w:val="009B7081"/>
    <w:rsid w:val="009C0E4F"/>
    <w:rsid w:val="009C7651"/>
    <w:rsid w:val="009C7720"/>
    <w:rsid w:val="009E718B"/>
    <w:rsid w:val="00A23AFA"/>
    <w:rsid w:val="00A31B3E"/>
    <w:rsid w:val="00A532F3"/>
    <w:rsid w:val="00A65141"/>
    <w:rsid w:val="00A8489E"/>
    <w:rsid w:val="00A94E15"/>
    <w:rsid w:val="00AB2B61"/>
    <w:rsid w:val="00AC29F3"/>
    <w:rsid w:val="00AC475F"/>
    <w:rsid w:val="00B030E7"/>
    <w:rsid w:val="00B066EF"/>
    <w:rsid w:val="00B231E5"/>
    <w:rsid w:val="00BB21EA"/>
    <w:rsid w:val="00BB5D88"/>
    <w:rsid w:val="00BE5EE1"/>
    <w:rsid w:val="00C02B87"/>
    <w:rsid w:val="00C07D27"/>
    <w:rsid w:val="00C103C3"/>
    <w:rsid w:val="00C26428"/>
    <w:rsid w:val="00C3083C"/>
    <w:rsid w:val="00C4086D"/>
    <w:rsid w:val="00C530BF"/>
    <w:rsid w:val="00C85C52"/>
    <w:rsid w:val="00CA1896"/>
    <w:rsid w:val="00CB5B28"/>
    <w:rsid w:val="00CC3AC9"/>
    <w:rsid w:val="00CF5371"/>
    <w:rsid w:val="00D0323A"/>
    <w:rsid w:val="00D0559F"/>
    <w:rsid w:val="00D077E9"/>
    <w:rsid w:val="00D12F51"/>
    <w:rsid w:val="00D20B4C"/>
    <w:rsid w:val="00D278AF"/>
    <w:rsid w:val="00D42CB7"/>
    <w:rsid w:val="00D533C3"/>
    <w:rsid w:val="00D5413D"/>
    <w:rsid w:val="00D570A9"/>
    <w:rsid w:val="00D70D02"/>
    <w:rsid w:val="00D770C7"/>
    <w:rsid w:val="00D86945"/>
    <w:rsid w:val="00D90290"/>
    <w:rsid w:val="00DA6FB7"/>
    <w:rsid w:val="00DC18EA"/>
    <w:rsid w:val="00DD152F"/>
    <w:rsid w:val="00DD3E84"/>
    <w:rsid w:val="00DE213F"/>
    <w:rsid w:val="00DF027C"/>
    <w:rsid w:val="00E00A32"/>
    <w:rsid w:val="00E22ACD"/>
    <w:rsid w:val="00E403EF"/>
    <w:rsid w:val="00E620B0"/>
    <w:rsid w:val="00E7169D"/>
    <w:rsid w:val="00E81B40"/>
    <w:rsid w:val="00E95F16"/>
    <w:rsid w:val="00EB110E"/>
    <w:rsid w:val="00EF555B"/>
    <w:rsid w:val="00F027BB"/>
    <w:rsid w:val="00F11DCF"/>
    <w:rsid w:val="00F162EA"/>
    <w:rsid w:val="00F21EA2"/>
    <w:rsid w:val="00F33C94"/>
    <w:rsid w:val="00F519C0"/>
    <w:rsid w:val="00F52D27"/>
    <w:rsid w:val="00F70084"/>
    <w:rsid w:val="00F83527"/>
    <w:rsid w:val="00FB77A2"/>
    <w:rsid w:val="00FD583F"/>
    <w:rsid w:val="00FD63FC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626C95"/>
  <w15:docId w15:val="{6484C544-88F1-4B46-BFBC-E7EBC5F13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1F2F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 w:line="276" w:lineRule="auto"/>
      <w:outlineLvl w:val="0"/>
    </w:pPr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/>
      <w:outlineLvl w:val="1"/>
    </w:pPr>
    <w:rPr>
      <w:rFonts w:asciiTheme="minorHAnsi" w:eastAsiaTheme="majorEastAsia" w:hAnsiTheme="minorHAnsi" w:cstheme="majorBidi"/>
      <w:color w:val="082A75" w:themeColor="text2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76" w:lineRule="auto"/>
    </w:pPr>
    <w:rPr>
      <w:rFonts w:ascii="Tahoma" w:eastAsiaTheme="minorEastAsia" w:hAnsi="Tahoma" w:cs="Tahoma"/>
      <w:b/>
      <w:color w:val="082A75" w:themeColor="text2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/>
    </w:pPr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  <w:spacing w:line="276" w:lineRule="auto"/>
    </w:pPr>
    <w:rPr>
      <w:rFonts w:asciiTheme="minorHAnsi" w:eastAsiaTheme="minorEastAsia" w:hAnsiTheme="minorHAnsi" w:cstheme="minorBidi"/>
      <w:caps/>
      <w:color w:val="082A75" w:themeColor="text2"/>
      <w:spacing w:val="20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  <w:pPr>
      <w:spacing w:line="276" w:lineRule="auto"/>
    </w:pPr>
    <w:rPr>
      <w:rFonts w:asciiTheme="minorHAnsi" w:eastAsiaTheme="minorEastAsia" w:hAnsiTheme="minorHAnsi" w:cstheme="minorBidi"/>
      <w:b/>
      <w:color w:val="082A75" w:themeColor="text2"/>
      <w:sz w:val="28"/>
      <w:szCs w:val="22"/>
    </w:rPr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  <w:pPr>
      <w:spacing w:line="276" w:lineRule="auto"/>
    </w:pPr>
    <w:rPr>
      <w:rFonts w:asciiTheme="minorHAnsi" w:eastAsiaTheme="minorEastAsia" w:hAnsiTheme="minorHAnsi" w:cstheme="minorBidi"/>
      <w:b/>
      <w:color w:val="082A75" w:themeColor="text2"/>
      <w:sz w:val="28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jc w:val="right"/>
    </w:pPr>
    <w:rPr>
      <w:rFonts w:asciiTheme="minorHAnsi" w:eastAsiaTheme="minorEastAsia" w:hAnsiTheme="minorHAnsi" w:cstheme="minorBidi"/>
      <w:b/>
      <w:color w:val="082A75" w:themeColor="text2"/>
      <w:sz w:val="28"/>
      <w:szCs w:val="22"/>
    </w:r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pPr>
      <w:spacing w:line="276" w:lineRule="auto"/>
    </w:pPr>
    <w:rPr>
      <w:rFonts w:asciiTheme="minorHAnsi" w:eastAsiaTheme="minorEastAsia" w:hAnsiTheme="minorHAnsi" w:cstheme="minorBidi"/>
      <w:color w:val="082A75" w:themeColor="text2"/>
      <w:sz w:val="28"/>
      <w:szCs w:val="22"/>
    </w:rPr>
  </w:style>
  <w:style w:type="paragraph" w:customStyle="1" w:styleId="EmphasisText">
    <w:name w:val="Emphasis Text"/>
    <w:basedOn w:val="Normal"/>
    <w:link w:val="EmphasisTextChar"/>
    <w:qFormat/>
    <w:rsid w:val="00DF027C"/>
    <w:pPr>
      <w:spacing w:line="276" w:lineRule="auto"/>
    </w:pPr>
    <w:rPr>
      <w:rFonts w:asciiTheme="minorHAnsi" w:eastAsiaTheme="minorEastAsia" w:hAnsiTheme="minorHAnsi" w:cstheme="minorBidi"/>
      <w:b/>
      <w:color w:val="082A75" w:themeColor="text2"/>
      <w:sz w:val="28"/>
      <w:szCs w:val="22"/>
    </w:rPr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D20B4C"/>
    <w:pPr>
      <w:spacing w:line="276" w:lineRule="auto"/>
      <w:ind w:left="720"/>
      <w:contextualSpacing/>
    </w:pPr>
    <w:rPr>
      <w:rFonts w:asciiTheme="minorHAnsi" w:eastAsiaTheme="minorEastAsia" w:hAnsiTheme="minorHAnsi" w:cstheme="minorBidi"/>
      <w:b/>
      <w:color w:val="082A75" w:themeColor="text2"/>
      <w:sz w:val="28"/>
      <w:szCs w:val="22"/>
    </w:rPr>
  </w:style>
  <w:style w:type="character" w:styleId="Hyperlink">
    <w:name w:val="Hyperlink"/>
    <w:basedOn w:val="DefaultParagraphFont"/>
    <w:uiPriority w:val="99"/>
    <w:unhideWhenUsed/>
    <w:rsid w:val="0027457B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457B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841F2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rduino.cc/en/software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7.png"/><Relationship Id="rId34" Type="http://schemas.openxmlformats.org/officeDocument/2006/relationships/hyperlink" Target="https://www.hackster.io/embeddedlab786/a4-size-cnc-2d-plotter-29eac8" TargetMode="External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arduino.cc/en/software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chatgpt.com/" TargetMode="External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processing.org/download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copilot.microsoft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inkscape.org/en/download/win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youtube.com/watch?v=4QqvYT7D-i4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processing.org/download/" TargetMode="External"/><Relationship Id="rId17" Type="http://schemas.openxmlformats.org/officeDocument/2006/relationships/hyperlink" Target="https://inkscape.org/en/download/win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github.com/embeddedlab786/A4_size_CNC_2D_Plotter-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tus\AppData\Roaming\Microsoft\Templates\Metro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445483D548148CC83A68D57609C19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3D1071-369E-4828-87F4-24FED354E1D1}"/>
      </w:docPartPr>
      <w:docPartBody>
        <w:p w:rsidR="00B01701" w:rsidRDefault="00000000">
          <w:pPr>
            <w:pStyle w:val="2445483D548148CC83A68D57609C1927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May 16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9B3C7AF283344909762B6053A13A9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1510FC-9D5B-4E40-AB95-38AA9AB3B600}"/>
      </w:docPartPr>
      <w:docPartBody>
        <w:p w:rsidR="00B01701" w:rsidRDefault="00000000">
          <w:pPr>
            <w:pStyle w:val="69B3C7AF283344909762B6053A13A93B"/>
          </w:pPr>
          <w:r w:rsidRPr="00DF027C">
            <w:t>Subtitle Text Here</w:t>
          </w:r>
        </w:p>
      </w:docPartBody>
    </w:docPart>
    <w:docPart>
      <w:docPartPr>
        <w:name w:val="EE62DE13461B43659D3B580BEF3EAF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C0E3EB-8076-486F-B258-96C5A174A379}"/>
      </w:docPartPr>
      <w:docPartBody>
        <w:p w:rsidR="00F23556" w:rsidRDefault="00EE57A7" w:rsidP="00EE57A7">
          <w:pPr>
            <w:pStyle w:val="EE62DE13461B43659D3B580BEF3EAFB2"/>
          </w:pPr>
          <w:r>
            <w:t>COMPANY NAME</w:t>
          </w:r>
        </w:p>
      </w:docPartBody>
    </w:docPart>
    <w:docPart>
      <w:docPartPr>
        <w:name w:val="CEBCBBFAA5354183B9FADF8ACEE5DD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C08612-D9D9-420B-A4AC-86B31963B880}"/>
      </w:docPartPr>
      <w:docPartBody>
        <w:p w:rsidR="00F23556" w:rsidRDefault="00EE57A7" w:rsidP="00EE57A7">
          <w:pPr>
            <w:pStyle w:val="CEBCBBFAA5354183B9FADF8ACEE5DDA8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D45"/>
    <w:rsid w:val="004565E5"/>
    <w:rsid w:val="007D765B"/>
    <w:rsid w:val="00B01701"/>
    <w:rsid w:val="00B57CA3"/>
    <w:rsid w:val="00CB06B9"/>
    <w:rsid w:val="00CE04B5"/>
    <w:rsid w:val="00E87D45"/>
    <w:rsid w:val="00EE57A7"/>
    <w:rsid w:val="00F23556"/>
    <w:rsid w:val="00FB1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2445483D548148CC83A68D57609C1927">
    <w:name w:val="2445483D548148CC83A68D57609C1927"/>
  </w:style>
  <w:style w:type="paragraph" w:customStyle="1" w:styleId="69B3C7AF283344909762B6053A13A93B">
    <w:name w:val="69B3C7AF283344909762B6053A13A93B"/>
  </w:style>
  <w:style w:type="paragraph" w:customStyle="1" w:styleId="EE62DE13461B43659D3B580BEF3EAFB2">
    <w:name w:val="EE62DE13461B43659D3B580BEF3EAFB2"/>
    <w:rsid w:val="00EE57A7"/>
  </w:style>
  <w:style w:type="paragraph" w:customStyle="1" w:styleId="CEBCBBFAA5354183B9FADF8ACEE5DDA8">
    <w:name w:val="CEBCBBFAA5354183B9FADF8ACEE5DDA8"/>
    <w:rsid w:val="00EE57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Maryam Madahali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254659-F33D-4F93-93C5-ED1DB8C3C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Metro report</Template>
  <TotalTime>809</TotalTime>
  <Pages>23</Pages>
  <Words>3125</Words>
  <Characters>17815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lotus</dc:creator>
  <cp:keywords/>
  <cp:lastModifiedBy>Maryam M</cp:lastModifiedBy>
  <cp:revision>26</cp:revision>
  <cp:lastPrinted>2006-08-01T17:47:00Z</cp:lastPrinted>
  <dcterms:created xsi:type="dcterms:W3CDTF">2024-05-16T15:03:00Z</dcterms:created>
  <dcterms:modified xsi:type="dcterms:W3CDTF">2024-05-19T19:31:00Z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